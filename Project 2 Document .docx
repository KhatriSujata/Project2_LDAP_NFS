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4703" w14:textId="498163D0" w:rsidR="000C4ED1" w:rsidRPr="003A798E" w:rsidRDefault="00AD4E73">
      <w:r w:rsidRPr="003A798E">
        <w:rPr>
          <w:noProof/>
          <w:lang w:eastAsia="en-AU"/>
        </w:rPr>
        <mc:AlternateContent>
          <mc:Choice Requires="wpg">
            <w:drawing>
              <wp:anchor distT="0" distB="0" distL="114300" distR="114300" simplePos="0" relativeHeight="251659264" behindDoc="1" locked="0" layoutInCell="1" allowOverlap="1" wp14:anchorId="1FB765FF" wp14:editId="39F30447">
                <wp:simplePos x="0" y="0"/>
                <wp:positionH relativeFrom="margin">
                  <wp:posOffset>-463550</wp:posOffset>
                </wp:positionH>
                <wp:positionV relativeFrom="page">
                  <wp:posOffset>6350</wp:posOffset>
                </wp:positionV>
                <wp:extent cx="8191500" cy="1037209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91500" cy="10372090"/>
                          <a:chOff x="0" y="-6348"/>
                          <a:chExt cx="8190164" cy="10370781"/>
                        </a:xfrm>
                      </wpg:grpSpPr>
                      <wps:wsp>
                        <wps:cNvPr id="3" name="Shape"/>
                        <wps:cNvSpPr/>
                        <wps:spPr>
                          <a:xfrm>
                            <a:off x="19047" y="2863812"/>
                            <a:ext cx="5580740"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6348"/>
                            <a:ext cx="8190164" cy="9331924"/>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2BEFF61" id="Group 1" o:spid="_x0000_s1026" alt="&quot;&quot;" style="position:absolute;margin-left:-36.5pt;margin-top:.5pt;width:645pt;height:816.7pt;z-index:-251657216;mso-position-horizontal-relative:margin;mso-position-vertical-relative:page;mso-width-relative:margin;mso-height-relative:margin" coordorigin=",-63" coordsize="81901,103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">
                <v:shape id="Shape" o:spid="_x0000_s1027" style="position:absolute;left:190;top:28638;width:55807;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790370,3750311;2790370,3750311;2790370,3750311;2790370,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top:-63;width:81901;height:9331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4095082,4665962;4095082,4665962;4095082,4665962;4095082,4665962" o:connectangles="0,90,180,270"/>
                </v:shape>
                <w10:wrap anchorx="margin" anchory="page"/>
              </v:group>
            </w:pict>
          </mc:Fallback>
        </mc:AlternateContent>
      </w:r>
    </w:p>
    <w:p w14:paraId="1D2E97FD" w14:textId="03DF0DB7" w:rsidR="00FB65B8" w:rsidRPr="003A798E" w:rsidRDefault="00AD4E73" w:rsidP="00A24793">
      <w:r>
        <w:rPr>
          <w:noProof/>
          <w:lang w:eastAsia="en-AU"/>
        </w:rPr>
        <mc:AlternateContent>
          <mc:Choice Requires="wps">
            <w:drawing>
              <wp:anchor distT="0" distB="0" distL="114300" distR="114300" simplePos="0" relativeHeight="251667456" behindDoc="0" locked="0" layoutInCell="1" allowOverlap="1" wp14:anchorId="0D6ADCDB" wp14:editId="14D22ED3">
                <wp:simplePos x="0" y="0"/>
                <wp:positionH relativeFrom="column">
                  <wp:posOffset>-266700</wp:posOffset>
                </wp:positionH>
                <wp:positionV relativeFrom="paragraph">
                  <wp:posOffset>67945</wp:posOffset>
                </wp:positionV>
                <wp:extent cx="4660900" cy="4254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60900" cy="4254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E465CF2" w14:textId="20595276" w:rsidR="00BA7965" w:rsidRPr="00AD4E73" w:rsidRDefault="00BA7965" w:rsidP="00AD4E73">
                            <w:pPr>
                              <w:pStyle w:val="Heading1"/>
                              <w:rPr>
                                <w:sz w:val="48"/>
                                <w:szCs w:val="48"/>
                              </w:rPr>
                            </w:pPr>
                            <w:r w:rsidRPr="00AD4E73">
                              <w:rPr>
                                <w:sz w:val="48"/>
                                <w:szCs w:val="48"/>
                              </w:rPr>
                              <w:t>A Distributed System with</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0D6ADCDB" id="_x0000_t202" coordsize="21600,21600" o:spt="202" path="m,l,21600r21600,l21600,xe">
                <v:stroke joinstyle="miter"/>
                <v:path gradientshapeok="t" o:connecttype="rect"/>
              </v:shapetype>
              <v:shape id="Text Box 7" o:spid="_x0000_s1026" type="#_x0000_t202" style="position:absolute;margin-left:-21pt;margin-top:5.35pt;width:367pt;height:3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" filled="f" stroked="f" strokeweight="1pt">
                <v:stroke miterlimit="4"/>
                <v:textbox style="mso-fit-shape-to-text:t" inset="4pt,4pt,4pt,4pt">
                  <w:txbxContent>
                    <w:p w14:paraId="7E465CF2" w14:textId="20595276" w:rsidR="00BA7965" w:rsidRPr="00AD4E73" w:rsidRDefault="00BA7965" w:rsidP="00AD4E73">
                      <w:pPr>
                        <w:pStyle w:val="Heading1"/>
                        <w:rPr>
                          <w:sz w:val="48"/>
                          <w:szCs w:val="48"/>
                        </w:rPr>
                      </w:pPr>
                      <w:r w:rsidRPr="00AD4E73">
                        <w:rPr>
                          <w:sz w:val="48"/>
                          <w:szCs w:val="48"/>
                        </w:rPr>
                        <w:t>A Distributed System with</w:t>
                      </w:r>
                    </w:p>
                  </w:txbxContent>
                </v:textbox>
              </v:shape>
            </w:pict>
          </mc:Fallback>
        </mc:AlternateContent>
      </w:r>
    </w:p>
    <w:p w14:paraId="1F89899F" w14:textId="10E773A8" w:rsidR="00A24793" w:rsidRPr="003A798E" w:rsidRDefault="00A24793" w:rsidP="00A24793"/>
    <w:p w14:paraId="2807449E" w14:textId="06307CAD" w:rsidR="00A24793" w:rsidRPr="003A798E" w:rsidRDefault="00AD4E73">
      <w:r>
        <w:rPr>
          <w:noProof/>
          <w:lang w:eastAsia="en-AU"/>
        </w:rPr>
        <mc:AlternateContent>
          <mc:Choice Requires="wps">
            <w:drawing>
              <wp:anchor distT="0" distB="0" distL="114300" distR="114300" simplePos="0" relativeHeight="251660288" behindDoc="0" locked="0" layoutInCell="1" allowOverlap="1" wp14:anchorId="3BD27509" wp14:editId="47C2A706">
                <wp:simplePos x="0" y="0"/>
                <wp:positionH relativeFrom="page">
                  <wp:posOffset>82550</wp:posOffset>
                </wp:positionH>
                <wp:positionV relativeFrom="paragraph">
                  <wp:posOffset>204470</wp:posOffset>
                </wp:positionV>
                <wp:extent cx="5213350" cy="590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13350" cy="5905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sdt>
                            <w:sdtPr>
                              <w:rPr>
                                <w:rFonts w:asciiTheme="majorHAnsi" w:eastAsiaTheme="majorEastAsia" w:hAnsiTheme="majorHAnsi" w:cstheme="majorBidi"/>
                                <w:caps/>
                                <w:color w:val="9E9E9E" w:themeColor="text2" w:themeTint="99"/>
                                <w:sz w:val="46"/>
                                <w:szCs w:val="4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741B532" w14:textId="597BC4AF" w:rsidR="005B0C9D" w:rsidRPr="005B0C9D" w:rsidRDefault="000F0AD6" w:rsidP="005B0C9D">
                                <w:pPr>
                                  <w:pStyle w:val="NoSpacing"/>
                                  <w:rPr>
                                    <w:rFonts w:asciiTheme="majorHAnsi" w:eastAsiaTheme="majorEastAsia" w:hAnsiTheme="majorHAnsi" w:cstheme="majorBidi"/>
                                    <w:caps/>
                                    <w:color w:val="9E9E9E" w:themeColor="text2" w:themeTint="99"/>
                                    <w:sz w:val="48"/>
                                    <w:szCs w:val="48"/>
                                  </w:rPr>
                                </w:pPr>
                                <w:r w:rsidRPr="00AD4E73">
                                  <w:rPr>
                                    <w:rFonts w:asciiTheme="majorHAnsi" w:eastAsiaTheme="majorEastAsia" w:hAnsiTheme="majorHAnsi" w:cstheme="majorBidi"/>
                                    <w:caps/>
                                    <w:color w:val="9E9E9E" w:themeColor="text2" w:themeTint="99"/>
                                    <w:sz w:val="46"/>
                                    <w:szCs w:val="46"/>
                                  </w:rPr>
                                  <w:t>NETWORK AUTHENTICATION</w:t>
                                </w:r>
                              </w:p>
                            </w:sdtContent>
                          </w:sdt>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3BD27509" id="Text Box 1" o:spid="_x0000_s1027" type="#_x0000_t202" style="position:absolute;margin-left:6.5pt;margin-top:16.1pt;width:410.5pt;height:46.5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" filled="f" stroked="f" strokeweight="1pt">
                <v:stroke miterlimit="4"/>
                <v:textbox style="mso-fit-shape-to-text:t" inset="4pt,4pt,4pt,4pt">
                  <w:txbxContent>
                    <w:sdt>
                      <w:sdtPr>
                        <w:rPr>
                          <w:rFonts w:asciiTheme="majorHAnsi" w:eastAsiaTheme="majorEastAsia" w:hAnsiTheme="majorHAnsi" w:cstheme="majorBidi"/>
                          <w:caps/>
                          <w:color w:val="9E9E9E" w:themeColor="text2" w:themeTint="99"/>
                          <w:sz w:val="46"/>
                          <w:szCs w:val="4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741B532" w14:textId="597BC4AF" w:rsidR="005B0C9D" w:rsidRPr="005B0C9D" w:rsidRDefault="000F0AD6" w:rsidP="005B0C9D">
                          <w:pPr>
                            <w:pStyle w:val="NoSpacing"/>
                            <w:rPr>
                              <w:rFonts w:asciiTheme="majorHAnsi" w:eastAsiaTheme="majorEastAsia" w:hAnsiTheme="majorHAnsi" w:cstheme="majorBidi"/>
                              <w:caps/>
                              <w:color w:val="9E9E9E" w:themeColor="text2" w:themeTint="99"/>
                              <w:sz w:val="48"/>
                              <w:szCs w:val="48"/>
                            </w:rPr>
                          </w:pPr>
                          <w:r w:rsidRPr="00AD4E73">
                            <w:rPr>
                              <w:rFonts w:asciiTheme="majorHAnsi" w:eastAsiaTheme="majorEastAsia" w:hAnsiTheme="majorHAnsi" w:cstheme="majorBidi"/>
                              <w:caps/>
                              <w:color w:val="9E9E9E" w:themeColor="text2" w:themeTint="99"/>
                              <w:sz w:val="46"/>
                              <w:szCs w:val="46"/>
                            </w:rPr>
                            <w:t>NETWORK AUTHENTICATION</w:t>
                          </w:r>
                        </w:p>
                      </w:sdtContent>
                    </w:sdt>
                  </w:txbxContent>
                </v:textbox>
                <w10:wrap anchorx="page"/>
              </v:shape>
            </w:pict>
          </mc:Fallback>
        </mc:AlternateContent>
      </w:r>
    </w:p>
    <w:p w14:paraId="7DE39AD2" w14:textId="45ADBA33" w:rsidR="00A81248" w:rsidRDefault="00A81248"/>
    <w:p w14:paraId="1D6511C1" w14:textId="28049B9B" w:rsidR="005B0C9D" w:rsidRDefault="005B0C9D"/>
    <w:p w14:paraId="0A6B5FF2" w14:textId="53D2434D" w:rsidR="005B0C9D" w:rsidRDefault="00AD4E73">
      <w:r>
        <w:rPr>
          <w:noProof/>
        </w:rPr>
        <mc:AlternateContent>
          <mc:Choice Requires="wps">
            <w:drawing>
              <wp:anchor distT="0" distB="0" distL="114300" distR="114300" simplePos="0" relativeHeight="251661312" behindDoc="0" locked="0" layoutInCell="1" allowOverlap="1" wp14:anchorId="75B94214" wp14:editId="7523CB65">
                <wp:simplePos x="0" y="0"/>
                <wp:positionH relativeFrom="column">
                  <wp:posOffset>219075</wp:posOffset>
                </wp:positionH>
                <wp:positionV relativeFrom="paragraph">
                  <wp:posOffset>8890</wp:posOffset>
                </wp:positionV>
                <wp:extent cx="3289300" cy="50990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89300" cy="50990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5B137EF" w14:textId="165E7E59" w:rsidR="005B0C9D" w:rsidRPr="00EF1196" w:rsidRDefault="00AD4E73" w:rsidP="005B0C9D">
                            <w:pPr>
                              <w:rPr>
                                <w:rFonts w:asciiTheme="majorHAnsi" w:hAnsiTheme="majorHAnsi"/>
                                <w:color w:val="8EB7C6" w:themeColor="accent5" w:themeShade="BF"/>
                                <w:sz w:val="48"/>
                                <w:szCs w:val="48"/>
                              </w:rPr>
                            </w:pPr>
                            <w:r>
                              <w:rPr>
                                <w:rFonts w:asciiTheme="majorHAnsi" w:hAnsiTheme="majorHAnsi"/>
                                <w:color w:val="8EB7C6" w:themeColor="accent5" w:themeShade="BF"/>
                                <w:sz w:val="48"/>
                                <w:szCs w:val="48"/>
                              </w:rPr>
                              <w:t>and</w:t>
                            </w:r>
                            <w:r w:rsidR="005B0C9D">
                              <w:rPr>
                                <w:rFonts w:asciiTheme="majorHAnsi" w:hAnsiTheme="majorHAnsi"/>
                                <w:color w:val="8EB7C6" w:themeColor="accent5" w:themeShade="BF"/>
                                <w:sz w:val="48"/>
                                <w:szCs w:val="48"/>
                              </w:rPr>
                              <w:t xml:space="preserve"> </w:t>
                            </w:r>
                            <w:r w:rsidR="005B0C9D" w:rsidRPr="00EF1196">
                              <w:rPr>
                                <w:rFonts w:asciiTheme="majorHAnsi" w:hAnsiTheme="majorHAnsi"/>
                                <w:color w:val="8EB7C6" w:themeColor="accent5" w:themeShade="BF"/>
                                <w:sz w:val="48"/>
                                <w:szCs w:val="48"/>
                              </w:rPr>
                              <w:t>SHARED</w:t>
                            </w:r>
                            <w:r w:rsidR="005B0C9D">
                              <w:rPr>
                                <w:rFonts w:asciiTheme="majorHAnsi" w:hAnsiTheme="majorHAnsi"/>
                                <w:color w:val="8EB7C6" w:themeColor="accent5" w:themeShade="BF"/>
                                <w:sz w:val="48"/>
                                <w:szCs w:val="48"/>
                              </w:rPr>
                              <w:t xml:space="preserve"> </w:t>
                            </w:r>
                            <w:r w:rsidR="005B0C9D" w:rsidRPr="00EF1196">
                              <w:rPr>
                                <w:rFonts w:asciiTheme="majorHAnsi" w:hAnsiTheme="majorHAnsi"/>
                                <w:color w:val="8EB7C6" w:themeColor="accent5" w:themeShade="BF"/>
                                <w:sz w:val="48"/>
                                <w:szCs w:val="48"/>
                              </w:rPr>
                              <w:t>NFS</w:t>
                            </w:r>
                          </w:p>
                          <w:p w14:paraId="1253E898" w14:textId="77777777" w:rsidR="005B0C9D" w:rsidRDefault="005B0C9D"/>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5B94214" id="Text Box 6" o:spid="_x0000_s1028" type="#_x0000_t202" style="position:absolute;margin-left:17.25pt;margin-top:.7pt;width:259pt;height:4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" filled="f" stroked="f" strokeweight="1pt">
                <v:stroke miterlimit="4"/>
                <v:textbox style="mso-fit-shape-to-text:t" inset="4pt,4pt,4pt,4pt">
                  <w:txbxContent>
                    <w:p w14:paraId="45B137EF" w14:textId="165E7E59" w:rsidR="005B0C9D" w:rsidRPr="00EF1196" w:rsidRDefault="00AD4E73" w:rsidP="005B0C9D">
                      <w:pPr>
                        <w:rPr>
                          <w:rFonts w:asciiTheme="majorHAnsi" w:hAnsiTheme="majorHAnsi"/>
                          <w:color w:val="8EB7C6" w:themeColor="accent5" w:themeShade="BF"/>
                          <w:sz w:val="48"/>
                          <w:szCs w:val="48"/>
                        </w:rPr>
                      </w:pPr>
                      <w:r>
                        <w:rPr>
                          <w:rFonts w:asciiTheme="majorHAnsi" w:hAnsiTheme="majorHAnsi"/>
                          <w:color w:val="8EB7C6" w:themeColor="accent5" w:themeShade="BF"/>
                          <w:sz w:val="48"/>
                          <w:szCs w:val="48"/>
                        </w:rPr>
                        <w:t>and</w:t>
                      </w:r>
                      <w:r w:rsidR="005B0C9D">
                        <w:rPr>
                          <w:rFonts w:asciiTheme="majorHAnsi" w:hAnsiTheme="majorHAnsi"/>
                          <w:color w:val="8EB7C6" w:themeColor="accent5" w:themeShade="BF"/>
                          <w:sz w:val="48"/>
                          <w:szCs w:val="48"/>
                        </w:rPr>
                        <w:t xml:space="preserve"> </w:t>
                      </w:r>
                      <w:r w:rsidR="005B0C9D" w:rsidRPr="00EF1196">
                        <w:rPr>
                          <w:rFonts w:asciiTheme="majorHAnsi" w:hAnsiTheme="majorHAnsi"/>
                          <w:color w:val="8EB7C6" w:themeColor="accent5" w:themeShade="BF"/>
                          <w:sz w:val="48"/>
                          <w:szCs w:val="48"/>
                        </w:rPr>
                        <w:t>SHARED</w:t>
                      </w:r>
                      <w:r w:rsidR="005B0C9D">
                        <w:rPr>
                          <w:rFonts w:asciiTheme="majorHAnsi" w:hAnsiTheme="majorHAnsi"/>
                          <w:color w:val="8EB7C6" w:themeColor="accent5" w:themeShade="BF"/>
                          <w:sz w:val="48"/>
                          <w:szCs w:val="48"/>
                        </w:rPr>
                        <w:t xml:space="preserve"> </w:t>
                      </w:r>
                      <w:r w:rsidR="005B0C9D" w:rsidRPr="00EF1196">
                        <w:rPr>
                          <w:rFonts w:asciiTheme="majorHAnsi" w:hAnsiTheme="majorHAnsi"/>
                          <w:color w:val="8EB7C6" w:themeColor="accent5" w:themeShade="BF"/>
                          <w:sz w:val="48"/>
                          <w:szCs w:val="48"/>
                        </w:rPr>
                        <w:t>NFS</w:t>
                      </w:r>
                    </w:p>
                    <w:p w14:paraId="1253E898" w14:textId="77777777" w:rsidR="005B0C9D" w:rsidRDefault="005B0C9D"/>
                  </w:txbxContent>
                </v:textbox>
              </v:shape>
            </w:pict>
          </mc:Fallback>
        </mc:AlternateContent>
      </w:r>
    </w:p>
    <w:p w14:paraId="157BBA71" w14:textId="46AC42B0" w:rsidR="005B0C9D" w:rsidRDefault="005B0C9D"/>
    <w:p w14:paraId="59873845" w14:textId="6C830D34" w:rsidR="005B0C9D" w:rsidRDefault="005B0C9D"/>
    <w:p w14:paraId="4F2FF08F" w14:textId="03053839" w:rsidR="005B0C9D" w:rsidRDefault="005B0C9D"/>
    <w:p w14:paraId="2F9D1F4E" w14:textId="21C8217D" w:rsidR="005B0C9D" w:rsidRDefault="00AD4E73">
      <w:r>
        <w:rPr>
          <w:noProof/>
        </w:rPr>
        <mc:AlternateContent>
          <mc:Choice Requires="wps">
            <w:drawing>
              <wp:anchor distT="0" distB="0" distL="114300" distR="114300" simplePos="0" relativeHeight="251662336" behindDoc="0" locked="0" layoutInCell="1" allowOverlap="1" wp14:anchorId="0245BC7B" wp14:editId="412E14D9">
                <wp:simplePos x="0" y="0"/>
                <wp:positionH relativeFrom="column">
                  <wp:posOffset>628650</wp:posOffset>
                </wp:positionH>
                <wp:positionV relativeFrom="paragraph">
                  <wp:posOffset>27305</wp:posOffset>
                </wp:positionV>
                <wp:extent cx="2127250" cy="0"/>
                <wp:effectExtent l="0" t="19050" r="25400" b="19050"/>
                <wp:wrapNone/>
                <wp:docPr id="8" name="Straight Connector 8"/>
                <wp:cNvGraphicFramePr/>
                <a:graphic xmlns:a="http://schemas.openxmlformats.org/drawingml/2006/main">
                  <a:graphicData uri="http://schemas.microsoft.com/office/word/2010/wordprocessingShape">
                    <wps:wsp>
                      <wps:cNvCnPr/>
                      <wps:spPr>
                        <a:xfrm>
                          <a:off x="0" y="0"/>
                          <a:ext cx="2127250" cy="0"/>
                        </a:xfrm>
                        <a:prstGeom prst="line">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26973B4"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5pt,2.15pt" to="21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" strokecolor="#dbe8ed [3208]" strokeweight="3pt"/>
            </w:pict>
          </mc:Fallback>
        </mc:AlternateContent>
      </w:r>
    </w:p>
    <w:p w14:paraId="175BAFD2" w14:textId="15B97A44" w:rsidR="005B0C9D" w:rsidRDefault="00AD4E73">
      <w:r>
        <w:rPr>
          <w:noProof/>
        </w:rPr>
        <mc:AlternateContent>
          <mc:Choice Requires="wps">
            <w:drawing>
              <wp:anchor distT="0" distB="0" distL="114300" distR="114300" simplePos="0" relativeHeight="251663360" behindDoc="0" locked="0" layoutInCell="1" allowOverlap="1" wp14:anchorId="01AD4FE0" wp14:editId="67466AB8">
                <wp:simplePos x="0" y="0"/>
                <wp:positionH relativeFrom="column">
                  <wp:posOffset>698500</wp:posOffset>
                </wp:positionH>
                <wp:positionV relativeFrom="paragraph">
                  <wp:posOffset>6350</wp:posOffset>
                </wp:positionV>
                <wp:extent cx="1930400" cy="5143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30400" cy="5143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7E3A9B7" w14:textId="77777777" w:rsidR="005B0C9D" w:rsidRDefault="005B0C9D" w:rsidP="005B0C9D">
                            <w:pPr>
                              <w:pStyle w:val="NoSpacing"/>
                              <w:spacing w:before="120"/>
                              <w:ind w:left="720"/>
                              <w:rPr>
                                <w:noProof/>
                                <w:color w:val="123869" w:themeColor="accent1"/>
                                <w:sz w:val="24"/>
                                <w:szCs w:val="24"/>
                              </w:rPr>
                            </w:pPr>
                            <w:r w:rsidRPr="00B86AAC">
                              <w:rPr>
                                <w:color w:val="123869" w:themeColor="accent1"/>
                                <w:sz w:val="24"/>
                                <w:szCs w:val="24"/>
                              </w:rPr>
                              <w:t>CIT 470-001</w:t>
                            </w:r>
                          </w:p>
                          <w:p w14:paraId="13F2997D" w14:textId="77777777" w:rsidR="005B0C9D" w:rsidRPr="00B86AAC" w:rsidRDefault="005B0C9D" w:rsidP="005B0C9D">
                            <w:pPr>
                              <w:pStyle w:val="NoSpacing"/>
                              <w:spacing w:before="120"/>
                              <w:jc w:val="center"/>
                              <w:rPr>
                                <w:noProof/>
                                <w:color w:val="123869" w:themeColor="accent1"/>
                                <w:sz w:val="24"/>
                                <w:szCs w:val="24"/>
                              </w:rPr>
                            </w:pPr>
                            <w:r w:rsidRPr="00B86AAC">
                              <w:rPr>
                                <w:noProof/>
                                <w:color w:val="123869" w:themeColor="accent1"/>
                                <w:sz w:val="24"/>
                                <w:szCs w:val="24"/>
                              </w:rPr>
                              <w:t>November 9, 2022</w:t>
                            </w:r>
                          </w:p>
                          <w:p w14:paraId="61F9AED7" w14:textId="77777777" w:rsidR="005B0C9D" w:rsidRDefault="005B0C9D"/>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01AD4FE0" id="Text Box 9" o:spid="_x0000_s1029" type="#_x0000_t202" style="position:absolute;margin-left:55pt;margin-top:.5pt;width:152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" filled="f" stroked="f" strokeweight="1pt">
                <v:stroke miterlimit="4"/>
                <v:textbox style="mso-fit-shape-to-text:t" inset="4pt,4pt,4pt,4pt">
                  <w:txbxContent>
                    <w:p w14:paraId="17E3A9B7" w14:textId="77777777" w:rsidR="005B0C9D" w:rsidRDefault="005B0C9D" w:rsidP="005B0C9D">
                      <w:pPr>
                        <w:pStyle w:val="NoSpacing"/>
                        <w:spacing w:before="120"/>
                        <w:ind w:left="720"/>
                        <w:rPr>
                          <w:noProof/>
                          <w:color w:val="123869" w:themeColor="accent1"/>
                          <w:sz w:val="24"/>
                          <w:szCs w:val="24"/>
                        </w:rPr>
                      </w:pPr>
                      <w:r w:rsidRPr="00B86AAC">
                        <w:rPr>
                          <w:color w:val="123869" w:themeColor="accent1"/>
                          <w:sz w:val="24"/>
                          <w:szCs w:val="24"/>
                        </w:rPr>
                        <w:t>CIT 470-001</w:t>
                      </w:r>
                    </w:p>
                    <w:p w14:paraId="13F2997D" w14:textId="77777777" w:rsidR="005B0C9D" w:rsidRPr="00B86AAC" w:rsidRDefault="005B0C9D" w:rsidP="005B0C9D">
                      <w:pPr>
                        <w:pStyle w:val="NoSpacing"/>
                        <w:spacing w:before="120"/>
                        <w:jc w:val="center"/>
                        <w:rPr>
                          <w:noProof/>
                          <w:color w:val="123869" w:themeColor="accent1"/>
                          <w:sz w:val="24"/>
                          <w:szCs w:val="24"/>
                        </w:rPr>
                      </w:pPr>
                      <w:r w:rsidRPr="00B86AAC">
                        <w:rPr>
                          <w:noProof/>
                          <w:color w:val="123869" w:themeColor="accent1"/>
                          <w:sz w:val="24"/>
                          <w:szCs w:val="24"/>
                        </w:rPr>
                        <w:t>November 9, 2022</w:t>
                      </w:r>
                    </w:p>
                    <w:p w14:paraId="61F9AED7" w14:textId="77777777" w:rsidR="005B0C9D" w:rsidRDefault="005B0C9D"/>
                  </w:txbxContent>
                </v:textbox>
              </v:shape>
            </w:pict>
          </mc:Fallback>
        </mc:AlternateContent>
      </w:r>
    </w:p>
    <w:p w14:paraId="220368A7" w14:textId="513D4EE6" w:rsidR="005B0C9D" w:rsidRDefault="005B0C9D"/>
    <w:p w14:paraId="62D48BBB" w14:textId="0F017375" w:rsidR="005B0C9D" w:rsidRDefault="005B0C9D"/>
    <w:p w14:paraId="45B6FFE8" w14:textId="18844E29" w:rsidR="005B0C9D" w:rsidRDefault="005B0C9D"/>
    <w:p w14:paraId="26B73D6F" w14:textId="5EBC8A30" w:rsidR="005B0C9D" w:rsidRDefault="005B0C9D"/>
    <w:p w14:paraId="020E3C7E" w14:textId="77335435" w:rsidR="005B0C9D" w:rsidRDefault="005B0C9D"/>
    <w:p w14:paraId="07327C6E" w14:textId="36DC463A" w:rsidR="005B0C9D" w:rsidRDefault="005B0C9D"/>
    <w:p w14:paraId="3B7EF6BD" w14:textId="10CC7812" w:rsidR="005B0C9D" w:rsidRDefault="005B0C9D"/>
    <w:p w14:paraId="0F2701FD" w14:textId="66840A45" w:rsidR="005B0C9D" w:rsidRDefault="005B0C9D"/>
    <w:p w14:paraId="728ADE38" w14:textId="547BEC6D" w:rsidR="005B0C9D" w:rsidRDefault="005B0C9D"/>
    <w:p w14:paraId="3129E299" w14:textId="2EE6C89F" w:rsidR="005B0C9D" w:rsidRDefault="005B0C9D"/>
    <w:p w14:paraId="66AB48B6" w14:textId="54115CDC" w:rsidR="005B0C9D" w:rsidRDefault="005B0C9D"/>
    <w:p w14:paraId="39244F98" w14:textId="410E54BB" w:rsidR="005B0C9D" w:rsidRDefault="005B0C9D"/>
    <w:p w14:paraId="5DD573F5" w14:textId="60CE58AA" w:rsidR="005B0C9D" w:rsidRDefault="005B0C9D"/>
    <w:p w14:paraId="672C69B7" w14:textId="2DE08A44" w:rsidR="005B0C9D" w:rsidRDefault="005B0C9D"/>
    <w:p w14:paraId="1A25250D" w14:textId="1E0B2F1A" w:rsidR="005B0C9D" w:rsidRDefault="005B0C9D"/>
    <w:p w14:paraId="2E1AC7F2" w14:textId="54755E0A" w:rsidR="005B0C9D" w:rsidRDefault="005B0C9D"/>
    <w:p w14:paraId="35A57848" w14:textId="757D1C91" w:rsidR="005B0C9D" w:rsidRDefault="005B0C9D">
      <w:r>
        <w:rPr>
          <w:noProof/>
        </w:rPr>
        <mc:AlternateContent>
          <mc:Choice Requires="wps">
            <w:drawing>
              <wp:anchor distT="0" distB="0" distL="114300" distR="114300" simplePos="0" relativeHeight="251664384" behindDoc="0" locked="0" layoutInCell="1" allowOverlap="1" wp14:anchorId="0062C5E1" wp14:editId="08A4AEF1">
                <wp:simplePos x="0" y="0"/>
                <wp:positionH relativeFrom="column">
                  <wp:posOffset>4946650</wp:posOffset>
                </wp:positionH>
                <wp:positionV relativeFrom="paragraph">
                  <wp:posOffset>123825</wp:posOffset>
                </wp:positionV>
                <wp:extent cx="1549400" cy="1212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12128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AF92ECA" w14:textId="77777777" w:rsidR="005B0C9D" w:rsidRPr="00B86AAC" w:rsidRDefault="005B0C9D" w:rsidP="005B0C9D">
                            <w:pPr>
                              <w:jc w:val="center"/>
                              <w:rPr>
                                <w:color w:val="123869" w:themeColor="accent1"/>
                                <w:sz w:val="36"/>
                                <w:szCs w:val="36"/>
                              </w:rPr>
                            </w:pPr>
                            <w:r w:rsidRPr="00B86AAC">
                              <w:rPr>
                                <w:color w:val="123869" w:themeColor="accent1"/>
                                <w:sz w:val="36"/>
                                <w:szCs w:val="36"/>
                              </w:rPr>
                              <w:t>Presented To</w:t>
                            </w:r>
                          </w:p>
                          <w:p w14:paraId="7484FA16" w14:textId="77777777" w:rsidR="005B0C9D" w:rsidRDefault="005B0C9D" w:rsidP="005B0C9D">
                            <w:pPr>
                              <w:jc w:val="center"/>
                              <w:rPr>
                                <w:color w:val="123869" w:themeColor="accent1"/>
                                <w:sz w:val="28"/>
                                <w:szCs w:val="28"/>
                              </w:rPr>
                            </w:pPr>
                            <w:r w:rsidRPr="00B86AAC">
                              <w:rPr>
                                <w:color w:val="123869" w:themeColor="accent1"/>
                                <w:sz w:val="28"/>
                                <w:szCs w:val="28"/>
                              </w:rPr>
                              <w:t>Darci Guriel</w:t>
                            </w:r>
                          </w:p>
                          <w:p w14:paraId="382FC47F" w14:textId="77777777" w:rsidR="005B0C9D" w:rsidRDefault="005B0C9D"/>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0062C5E1" id="Text Box 10" o:spid="_x0000_s1030" type="#_x0000_t202" style="position:absolute;margin-left:389.5pt;margin-top:9.75pt;width:122pt;height:9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" filled="f" stroked="f" strokeweight="1pt">
                <v:stroke miterlimit="4"/>
                <v:textbox style="mso-fit-shape-to-text:t" inset="4pt,4pt,4pt,4pt">
                  <w:txbxContent>
                    <w:p w14:paraId="6AF92ECA" w14:textId="77777777" w:rsidR="005B0C9D" w:rsidRPr="00B86AAC" w:rsidRDefault="005B0C9D" w:rsidP="005B0C9D">
                      <w:pPr>
                        <w:jc w:val="center"/>
                        <w:rPr>
                          <w:color w:val="123869" w:themeColor="accent1"/>
                          <w:sz w:val="36"/>
                          <w:szCs w:val="36"/>
                        </w:rPr>
                      </w:pPr>
                      <w:r w:rsidRPr="00B86AAC">
                        <w:rPr>
                          <w:color w:val="123869" w:themeColor="accent1"/>
                          <w:sz w:val="36"/>
                          <w:szCs w:val="36"/>
                        </w:rPr>
                        <w:t>Presented To</w:t>
                      </w:r>
                    </w:p>
                    <w:p w14:paraId="7484FA16" w14:textId="77777777" w:rsidR="005B0C9D" w:rsidRDefault="005B0C9D" w:rsidP="005B0C9D">
                      <w:pPr>
                        <w:jc w:val="center"/>
                        <w:rPr>
                          <w:color w:val="123869" w:themeColor="accent1"/>
                          <w:sz w:val="28"/>
                          <w:szCs w:val="28"/>
                        </w:rPr>
                      </w:pPr>
                      <w:r w:rsidRPr="00B86AAC">
                        <w:rPr>
                          <w:color w:val="123869" w:themeColor="accent1"/>
                          <w:sz w:val="28"/>
                          <w:szCs w:val="28"/>
                        </w:rPr>
                        <w:t>Darci Guriel</w:t>
                      </w:r>
                    </w:p>
                    <w:p w14:paraId="382FC47F" w14:textId="77777777" w:rsidR="005B0C9D" w:rsidRDefault="005B0C9D"/>
                  </w:txbxContent>
                </v:textbox>
              </v:shape>
            </w:pict>
          </mc:Fallback>
        </mc:AlternateContent>
      </w:r>
    </w:p>
    <w:p w14:paraId="41C14260" w14:textId="15837B03" w:rsidR="005B0C9D" w:rsidRDefault="005B0C9D"/>
    <w:p w14:paraId="0A0A4C10" w14:textId="50A8C43C" w:rsidR="005B0C9D" w:rsidRDefault="005B0C9D"/>
    <w:p w14:paraId="5EA3BC3C" w14:textId="49C3B664" w:rsidR="005B0C9D" w:rsidRDefault="005B0C9D"/>
    <w:p w14:paraId="23E8DAEF" w14:textId="3723BD1F" w:rsidR="005B0C9D" w:rsidRDefault="005B0C9D"/>
    <w:p w14:paraId="711B0DE0" w14:textId="7F7403EF" w:rsidR="005B0C9D" w:rsidRDefault="005B0C9D">
      <w:r>
        <w:rPr>
          <w:noProof/>
        </w:rPr>
        <mc:AlternateContent>
          <mc:Choice Requires="wps">
            <w:drawing>
              <wp:anchor distT="0" distB="0" distL="114300" distR="114300" simplePos="0" relativeHeight="251665408" behindDoc="0" locked="0" layoutInCell="1" allowOverlap="1" wp14:anchorId="411DAEF3" wp14:editId="0343ED90">
                <wp:simplePos x="0" y="0"/>
                <wp:positionH relativeFrom="column">
                  <wp:posOffset>5067300</wp:posOffset>
                </wp:positionH>
                <wp:positionV relativeFrom="paragraph">
                  <wp:posOffset>121285</wp:posOffset>
                </wp:positionV>
                <wp:extent cx="1238250" cy="0"/>
                <wp:effectExtent l="0" t="19050" r="19050" b="19050"/>
                <wp:wrapNone/>
                <wp:docPr id="11" name="Straight Connector 11"/>
                <wp:cNvGraphicFramePr/>
                <a:graphic xmlns:a="http://schemas.openxmlformats.org/drawingml/2006/main">
                  <a:graphicData uri="http://schemas.microsoft.com/office/word/2010/wordprocessingShape">
                    <wps:wsp>
                      <wps:cNvCnPr/>
                      <wps:spPr>
                        <a:xfrm>
                          <a:off x="0" y="0"/>
                          <a:ext cx="12382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B1522"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9.55pt" to="49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" strokecolor="#edf0f4 [3206]" strokeweight="3pt"/>
            </w:pict>
          </mc:Fallback>
        </mc:AlternateContent>
      </w:r>
    </w:p>
    <w:p w14:paraId="59E3758E" w14:textId="0621AD25" w:rsidR="005B0C9D" w:rsidRDefault="005B0C9D"/>
    <w:p w14:paraId="54FC0EC6" w14:textId="75C24EBD" w:rsidR="005B0C9D" w:rsidRDefault="005B0C9D">
      <w:r>
        <w:rPr>
          <w:noProof/>
        </w:rPr>
        <mc:AlternateContent>
          <mc:Choice Requires="wps">
            <w:drawing>
              <wp:anchor distT="0" distB="0" distL="114300" distR="114300" simplePos="0" relativeHeight="251666432" behindDoc="0" locked="0" layoutInCell="1" allowOverlap="1" wp14:anchorId="2624216E" wp14:editId="35142922">
                <wp:simplePos x="0" y="0"/>
                <wp:positionH relativeFrom="column">
                  <wp:posOffset>4832350</wp:posOffset>
                </wp:positionH>
                <wp:positionV relativeFrom="paragraph">
                  <wp:posOffset>29210</wp:posOffset>
                </wp:positionV>
                <wp:extent cx="1695450" cy="673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95450" cy="6731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B32256B" w14:textId="77777777" w:rsidR="005B0C9D" w:rsidRPr="00B86AAC" w:rsidRDefault="005B0C9D" w:rsidP="005B0C9D">
                            <w:pPr>
                              <w:spacing w:line="276" w:lineRule="auto"/>
                              <w:jc w:val="center"/>
                              <w:rPr>
                                <w:color w:val="7030A0"/>
                                <w:sz w:val="36"/>
                                <w:szCs w:val="36"/>
                              </w:rPr>
                            </w:pPr>
                            <w:r w:rsidRPr="00B86AAC">
                              <w:rPr>
                                <w:color w:val="7030A0"/>
                                <w:sz w:val="36"/>
                                <w:szCs w:val="36"/>
                              </w:rPr>
                              <w:t>Presented By</w:t>
                            </w:r>
                          </w:p>
                          <w:p w14:paraId="0DD25164" w14:textId="77777777" w:rsidR="005B0C9D" w:rsidRDefault="005B0C9D" w:rsidP="005B0C9D">
                            <w:pPr>
                              <w:spacing w:line="276" w:lineRule="auto"/>
                              <w:jc w:val="center"/>
                              <w:rPr>
                                <w:color w:val="7030A0"/>
                                <w:sz w:val="32"/>
                                <w:szCs w:val="32"/>
                              </w:rPr>
                            </w:pPr>
                            <w:r w:rsidRPr="00B86AAC">
                              <w:rPr>
                                <w:color w:val="7030A0"/>
                                <w:sz w:val="32"/>
                                <w:szCs w:val="32"/>
                              </w:rPr>
                              <w:t>Group 5</w:t>
                            </w:r>
                          </w:p>
                          <w:p w14:paraId="588922CC" w14:textId="77777777" w:rsidR="005B0C9D" w:rsidRDefault="005B0C9D" w:rsidP="005B0C9D">
                            <w:pPr>
                              <w:spacing w:line="276" w:lineRule="auto"/>
                              <w:jc w:val="center"/>
                              <w:rPr>
                                <w:color w:val="7030A0"/>
                              </w:rPr>
                            </w:pPr>
                          </w:p>
                          <w:p w14:paraId="2008D22A" w14:textId="77777777" w:rsidR="005B0C9D" w:rsidRPr="00B86AAC" w:rsidRDefault="005B0C9D" w:rsidP="005B0C9D">
                            <w:pPr>
                              <w:spacing w:line="480" w:lineRule="auto"/>
                              <w:jc w:val="center"/>
                              <w:rPr>
                                <w:color w:val="0D294E" w:themeColor="accent1" w:themeShade="BF"/>
                              </w:rPr>
                            </w:pPr>
                            <w:r w:rsidRPr="00B86AAC">
                              <w:rPr>
                                <w:color w:val="0D294E" w:themeColor="accent1" w:themeShade="BF"/>
                              </w:rPr>
                              <w:t>Christopher McDowell</w:t>
                            </w:r>
                          </w:p>
                          <w:p w14:paraId="0D7357DF" w14:textId="77777777" w:rsidR="005B0C9D" w:rsidRPr="00B86AAC" w:rsidRDefault="005B0C9D" w:rsidP="005B0C9D">
                            <w:pPr>
                              <w:spacing w:line="480" w:lineRule="auto"/>
                              <w:jc w:val="center"/>
                              <w:rPr>
                                <w:color w:val="0D294E" w:themeColor="accent1" w:themeShade="BF"/>
                              </w:rPr>
                            </w:pPr>
                            <w:r w:rsidRPr="00B86AAC">
                              <w:rPr>
                                <w:color w:val="0D294E" w:themeColor="accent1" w:themeShade="BF"/>
                              </w:rPr>
                              <w:t>Nathaniel Rumping</w:t>
                            </w:r>
                          </w:p>
                          <w:p w14:paraId="1CFECBD9" w14:textId="77777777" w:rsidR="005B0C9D" w:rsidRPr="00B86AAC" w:rsidRDefault="005B0C9D" w:rsidP="005B0C9D">
                            <w:pPr>
                              <w:spacing w:line="480" w:lineRule="auto"/>
                              <w:jc w:val="center"/>
                              <w:rPr>
                                <w:color w:val="0D294E" w:themeColor="accent1" w:themeShade="BF"/>
                              </w:rPr>
                            </w:pPr>
                            <w:r w:rsidRPr="00B86AAC">
                              <w:rPr>
                                <w:color w:val="0D294E" w:themeColor="accent1" w:themeShade="BF"/>
                              </w:rPr>
                              <w:t>Sujata Khatri</w:t>
                            </w:r>
                          </w:p>
                          <w:p w14:paraId="75DF0265" w14:textId="77777777" w:rsidR="005B0C9D" w:rsidRPr="00B86AAC" w:rsidRDefault="005B0C9D" w:rsidP="005B0C9D">
                            <w:pPr>
                              <w:spacing w:line="480" w:lineRule="auto"/>
                              <w:jc w:val="center"/>
                              <w:rPr>
                                <w:color w:val="8EB7C6" w:themeColor="accent5" w:themeShade="BF"/>
                              </w:rPr>
                            </w:pPr>
                            <w:r w:rsidRPr="00B86AAC">
                              <w:rPr>
                                <w:color w:val="0D294E" w:themeColor="accent1" w:themeShade="BF"/>
                              </w:rPr>
                              <w:t>Tristan Fitzpatrick</w:t>
                            </w:r>
                          </w:p>
                          <w:p w14:paraId="32985C25" w14:textId="77777777" w:rsidR="005B0C9D" w:rsidRDefault="005B0C9D"/>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2624216E" id="Text Box 12" o:spid="_x0000_s1031" type="#_x0000_t202" style="position:absolute;margin-left:380.5pt;margin-top:2.3pt;width:133.5pt;height: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" filled="f" stroked="f" strokeweight="1pt">
                <v:stroke miterlimit="4"/>
                <v:textbox style="mso-fit-shape-to-text:t" inset="4pt,4pt,4pt,4pt">
                  <w:txbxContent>
                    <w:p w14:paraId="3B32256B" w14:textId="77777777" w:rsidR="005B0C9D" w:rsidRPr="00B86AAC" w:rsidRDefault="005B0C9D" w:rsidP="005B0C9D">
                      <w:pPr>
                        <w:spacing w:line="276" w:lineRule="auto"/>
                        <w:jc w:val="center"/>
                        <w:rPr>
                          <w:color w:val="7030A0"/>
                          <w:sz w:val="36"/>
                          <w:szCs w:val="36"/>
                        </w:rPr>
                      </w:pPr>
                      <w:r w:rsidRPr="00B86AAC">
                        <w:rPr>
                          <w:color w:val="7030A0"/>
                          <w:sz w:val="36"/>
                          <w:szCs w:val="36"/>
                        </w:rPr>
                        <w:t>Presented By</w:t>
                      </w:r>
                    </w:p>
                    <w:p w14:paraId="0DD25164" w14:textId="77777777" w:rsidR="005B0C9D" w:rsidRDefault="005B0C9D" w:rsidP="005B0C9D">
                      <w:pPr>
                        <w:spacing w:line="276" w:lineRule="auto"/>
                        <w:jc w:val="center"/>
                        <w:rPr>
                          <w:color w:val="7030A0"/>
                          <w:sz w:val="32"/>
                          <w:szCs w:val="32"/>
                        </w:rPr>
                      </w:pPr>
                      <w:r w:rsidRPr="00B86AAC">
                        <w:rPr>
                          <w:color w:val="7030A0"/>
                          <w:sz w:val="32"/>
                          <w:szCs w:val="32"/>
                        </w:rPr>
                        <w:t>Group 5</w:t>
                      </w:r>
                    </w:p>
                    <w:p w14:paraId="588922CC" w14:textId="77777777" w:rsidR="005B0C9D" w:rsidRDefault="005B0C9D" w:rsidP="005B0C9D">
                      <w:pPr>
                        <w:spacing w:line="276" w:lineRule="auto"/>
                        <w:jc w:val="center"/>
                        <w:rPr>
                          <w:color w:val="7030A0"/>
                        </w:rPr>
                      </w:pPr>
                    </w:p>
                    <w:p w14:paraId="2008D22A" w14:textId="77777777" w:rsidR="005B0C9D" w:rsidRPr="00B86AAC" w:rsidRDefault="005B0C9D" w:rsidP="005B0C9D">
                      <w:pPr>
                        <w:spacing w:line="480" w:lineRule="auto"/>
                        <w:jc w:val="center"/>
                        <w:rPr>
                          <w:color w:val="0D294E" w:themeColor="accent1" w:themeShade="BF"/>
                        </w:rPr>
                      </w:pPr>
                      <w:r w:rsidRPr="00B86AAC">
                        <w:rPr>
                          <w:color w:val="0D294E" w:themeColor="accent1" w:themeShade="BF"/>
                        </w:rPr>
                        <w:t>Christopher McDowell</w:t>
                      </w:r>
                    </w:p>
                    <w:p w14:paraId="0D7357DF" w14:textId="77777777" w:rsidR="005B0C9D" w:rsidRPr="00B86AAC" w:rsidRDefault="005B0C9D" w:rsidP="005B0C9D">
                      <w:pPr>
                        <w:spacing w:line="480" w:lineRule="auto"/>
                        <w:jc w:val="center"/>
                        <w:rPr>
                          <w:color w:val="0D294E" w:themeColor="accent1" w:themeShade="BF"/>
                        </w:rPr>
                      </w:pPr>
                      <w:r w:rsidRPr="00B86AAC">
                        <w:rPr>
                          <w:color w:val="0D294E" w:themeColor="accent1" w:themeShade="BF"/>
                        </w:rPr>
                        <w:t>Nathaniel Rumping</w:t>
                      </w:r>
                    </w:p>
                    <w:p w14:paraId="1CFECBD9" w14:textId="77777777" w:rsidR="005B0C9D" w:rsidRPr="00B86AAC" w:rsidRDefault="005B0C9D" w:rsidP="005B0C9D">
                      <w:pPr>
                        <w:spacing w:line="480" w:lineRule="auto"/>
                        <w:jc w:val="center"/>
                        <w:rPr>
                          <w:color w:val="0D294E" w:themeColor="accent1" w:themeShade="BF"/>
                        </w:rPr>
                      </w:pPr>
                      <w:r w:rsidRPr="00B86AAC">
                        <w:rPr>
                          <w:color w:val="0D294E" w:themeColor="accent1" w:themeShade="BF"/>
                        </w:rPr>
                        <w:t>Sujata Khatri</w:t>
                      </w:r>
                    </w:p>
                    <w:p w14:paraId="75DF0265" w14:textId="77777777" w:rsidR="005B0C9D" w:rsidRPr="00B86AAC" w:rsidRDefault="005B0C9D" w:rsidP="005B0C9D">
                      <w:pPr>
                        <w:spacing w:line="480" w:lineRule="auto"/>
                        <w:jc w:val="center"/>
                        <w:rPr>
                          <w:color w:val="8EB7C6" w:themeColor="accent5" w:themeShade="BF"/>
                        </w:rPr>
                      </w:pPr>
                      <w:r w:rsidRPr="00B86AAC">
                        <w:rPr>
                          <w:color w:val="0D294E" w:themeColor="accent1" w:themeShade="BF"/>
                        </w:rPr>
                        <w:t>Tristan Fitzpatrick</w:t>
                      </w:r>
                    </w:p>
                    <w:p w14:paraId="32985C25" w14:textId="77777777" w:rsidR="005B0C9D" w:rsidRDefault="005B0C9D"/>
                  </w:txbxContent>
                </v:textbox>
              </v:shape>
            </w:pict>
          </mc:Fallback>
        </mc:AlternateContent>
      </w:r>
    </w:p>
    <w:p w14:paraId="0F325CBA" w14:textId="1A1C1275" w:rsidR="005B0C9D" w:rsidRDefault="005B0C9D"/>
    <w:p w14:paraId="41FCBF89" w14:textId="38858815" w:rsidR="005B0C9D" w:rsidRDefault="005B0C9D"/>
    <w:p w14:paraId="5513BB5A" w14:textId="5660E0D1" w:rsidR="005B0C9D" w:rsidRDefault="005B0C9D"/>
    <w:p w14:paraId="3E3193E2" w14:textId="3DB2B12B" w:rsidR="005B0C9D" w:rsidRDefault="005B0C9D"/>
    <w:p w14:paraId="04CFA059" w14:textId="413D4566" w:rsidR="005B0C9D" w:rsidRDefault="005B0C9D"/>
    <w:p w14:paraId="42692CDF" w14:textId="0CC08CF9" w:rsidR="005B0C9D" w:rsidRDefault="005B0C9D"/>
    <w:p w14:paraId="746C1C29" w14:textId="5BD20B94" w:rsidR="005B0C9D" w:rsidRDefault="005B0C9D"/>
    <w:p w14:paraId="65F9FEDD" w14:textId="3F4DCB81" w:rsidR="005B0C9D" w:rsidRDefault="005B0C9D"/>
    <w:p w14:paraId="7191213A" w14:textId="67B4923F" w:rsidR="005B0C9D" w:rsidRDefault="005B0C9D"/>
    <w:p w14:paraId="155B758C" w14:textId="70B93C98" w:rsidR="005B0C9D" w:rsidRDefault="005B0C9D"/>
    <w:p w14:paraId="0D569107" w14:textId="75EDBAB8" w:rsidR="005B0C9D" w:rsidRDefault="005B0C9D"/>
    <w:p w14:paraId="0A6EAC0B" w14:textId="52CAE01C" w:rsidR="005B0C9D" w:rsidRDefault="005B0C9D"/>
    <w:p w14:paraId="4C048244" w14:textId="64063A5A" w:rsidR="005B0C9D" w:rsidRDefault="005B0C9D"/>
    <w:p w14:paraId="5DF96BC1" w14:textId="44A7BBE1" w:rsidR="005B0C9D" w:rsidRDefault="005B0C9D"/>
    <w:p w14:paraId="7CA5F27C" w14:textId="055474B0" w:rsidR="005B0C9D" w:rsidRDefault="005B0C9D" w:rsidP="004524F5"/>
    <w:p w14:paraId="140D3E4F" w14:textId="5B1C2348" w:rsidR="005B0C9D" w:rsidRDefault="005B0C9D"/>
    <w:p w14:paraId="3DD436B5" w14:textId="7C67B78B" w:rsidR="005B0C9D" w:rsidRDefault="005B0C9D" w:rsidP="005B0C9D">
      <w:pPr>
        <w:spacing w:line="480" w:lineRule="auto"/>
        <w:jc w:val="center"/>
        <w:rPr>
          <w:color w:val="0D294E" w:themeColor="accent1" w:themeShade="BF"/>
          <w:sz w:val="36"/>
          <w:szCs w:val="36"/>
          <w:u w:val="single"/>
        </w:rPr>
      </w:pPr>
      <w:r w:rsidRPr="005B0C9D">
        <w:rPr>
          <w:color w:val="0D294E" w:themeColor="accent1" w:themeShade="BF"/>
          <w:sz w:val="36"/>
          <w:szCs w:val="36"/>
          <w:u w:val="single"/>
        </w:rPr>
        <w:t>Table of Contents</w:t>
      </w:r>
    </w:p>
    <w:p w14:paraId="47542051" w14:textId="77777777" w:rsidR="005B0C9D" w:rsidRPr="005B0C9D" w:rsidRDefault="005B0C9D" w:rsidP="005B0C9D">
      <w:pPr>
        <w:spacing w:line="480" w:lineRule="auto"/>
        <w:jc w:val="center"/>
        <w:rPr>
          <w:color w:val="0D294E" w:themeColor="accent1" w:themeShade="BF"/>
          <w:sz w:val="36"/>
          <w:szCs w:val="36"/>
          <w:u w:val="single"/>
        </w:rPr>
      </w:pPr>
    </w:p>
    <w:p w14:paraId="11439A25" w14:textId="0168A2AA" w:rsidR="005B0C9D" w:rsidRPr="00B63224" w:rsidRDefault="005B0C9D" w:rsidP="005B0C9D">
      <w:pPr>
        <w:spacing w:line="480" w:lineRule="auto"/>
        <w:rPr>
          <w:color w:val="0D0D0D" w:themeColor="text1" w:themeTint="F2"/>
          <w:sz w:val="28"/>
          <w:szCs w:val="28"/>
        </w:rPr>
      </w:pPr>
      <w:r w:rsidRPr="00B63224">
        <w:rPr>
          <w:color w:val="0D0D0D" w:themeColor="text1" w:themeTint="F2"/>
          <w:sz w:val="28"/>
          <w:szCs w:val="28"/>
        </w:rPr>
        <w:t>INTRODUCTION…………………………………………………………………………………..……………3</w:t>
      </w:r>
    </w:p>
    <w:p w14:paraId="697D2F7E" w14:textId="521AE2D2" w:rsidR="005B0C9D" w:rsidRPr="00B63224" w:rsidRDefault="005B0C9D" w:rsidP="005B0C9D">
      <w:pPr>
        <w:spacing w:line="480" w:lineRule="auto"/>
        <w:rPr>
          <w:color w:val="0D0D0D" w:themeColor="text1" w:themeTint="F2"/>
          <w:sz w:val="28"/>
          <w:szCs w:val="28"/>
        </w:rPr>
      </w:pPr>
      <w:r w:rsidRPr="00B63224">
        <w:rPr>
          <w:color w:val="0D0D0D" w:themeColor="text1" w:themeTint="F2"/>
          <w:sz w:val="28"/>
          <w:szCs w:val="28"/>
        </w:rPr>
        <w:t>PROCEDURE……………………………………………………………………………………………………</w:t>
      </w:r>
      <w:r>
        <w:rPr>
          <w:color w:val="0D0D0D" w:themeColor="text1" w:themeTint="F2"/>
          <w:sz w:val="28"/>
          <w:szCs w:val="28"/>
        </w:rPr>
        <w:t>3-</w:t>
      </w:r>
      <w:r w:rsidR="003660F5">
        <w:rPr>
          <w:color w:val="0D0D0D" w:themeColor="text1" w:themeTint="F2"/>
          <w:sz w:val="28"/>
          <w:szCs w:val="28"/>
        </w:rPr>
        <w:t>5</w:t>
      </w:r>
    </w:p>
    <w:p w14:paraId="0293DB81" w14:textId="123CB468" w:rsidR="005B0C9D" w:rsidRPr="00B63224" w:rsidRDefault="005B0C9D" w:rsidP="005B0C9D">
      <w:pPr>
        <w:spacing w:line="480" w:lineRule="auto"/>
        <w:rPr>
          <w:color w:val="0D0D0D" w:themeColor="text1" w:themeTint="F2"/>
          <w:sz w:val="28"/>
          <w:szCs w:val="28"/>
        </w:rPr>
      </w:pPr>
      <w:r w:rsidRPr="00B63224">
        <w:rPr>
          <w:color w:val="0D0D0D" w:themeColor="text1" w:themeTint="F2"/>
          <w:sz w:val="28"/>
          <w:szCs w:val="28"/>
        </w:rPr>
        <w:t>DESIGN……………………………………………………………………………………………………………</w:t>
      </w:r>
      <w:r w:rsidR="003660F5">
        <w:rPr>
          <w:color w:val="0D0D0D" w:themeColor="text1" w:themeTint="F2"/>
          <w:sz w:val="28"/>
          <w:szCs w:val="28"/>
        </w:rPr>
        <w:t>5-6</w:t>
      </w:r>
      <w:r w:rsidRPr="00B63224">
        <w:rPr>
          <w:color w:val="0D0D0D" w:themeColor="text1" w:themeTint="F2"/>
          <w:sz w:val="28"/>
          <w:szCs w:val="28"/>
        </w:rPr>
        <w:t xml:space="preserve"> </w:t>
      </w:r>
    </w:p>
    <w:p w14:paraId="7D589876" w14:textId="2CEF229E" w:rsidR="005B0C9D" w:rsidRPr="00B63224" w:rsidRDefault="005B0C9D" w:rsidP="005B0C9D">
      <w:pPr>
        <w:spacing w:line="480" w:lineRule="auto"/>
        <w:rPr>
          <w:color w:val="0D0D0D" w:themeColor="text1" w:themeTint="F2"/>
          <w:sz w:val="28"/>
          <w:szCs w:val="28"/>
        </w:rPr>
      </w:pPr>
      <w:r w:rsidRPr="00B63224">
        <w:rPr>
          <w:color w:val="0D0D0D" w:themeColor="text1" w:themeTint="F2"/>
          <w:sz w:val="28"/>
          <w:szCs w:val="28"/>
        </w:rPr>
        <w:t>ACHIEVEMENTS………………………………………………………………………………………………</w:t>
      </w:r>
      <w:r w:rsidR="003660F5">
        <w:rPr>
          <w:color w:val="0D0D0D" w:themeColor="text1" w:themeTint="F2"/>
          <w:sz w:val="28"/>
          <w:szCs w:val="28"/>
        </w:rPr>
        <w:t>6-7</w:t>
      </w:r>
    </w:p>
    <w:p w14:paraId="4ADDD457" w14:textId="3705C874" w:rsidR="005B0C9D" w:rsidRPr="00B63224" w:rsidRDefault="005B0C9D" w:rsidP="005B0C9D">
      <w:pPr>
        <w:spacing w:line="480" w:lineRule="auto"/>
        <w:rPr>
          <w:color w:val="0D0D0D" w:themeColor="text1" w:themeTint="F2"/>
          <w:sz w:val="28"/>
          <w:szCs w:val="28"/>
        </w:rPr>
      </w:pPr>
      <w:r w:rsidRPr="00B63224">
        <w:rPr>
          <w:color w:val="0D0D0D" w:themeColor="text1" w:themeTint="F2"/>
          <w:sz w:val="28"/>
          <w:szCs w:val="28"/>
        </w:rPr>
        <w:t>CONCLUSION……………………………………………………………………………………………………</w:t>
      </w:r>
      <w:r w:rsidR="003660F5">
        <w:rPr>
          <w:color w:val="0D0D0D" w:themeColor="text1" w:themeTint="F2"/>
          <w:sz w:val="28"/>
          <w:szCs w:val="28"/>
        </w:rPr>
        <w:t>8</w:t>
      </w:r>
      <w:r w:rsidRPr="00B63224">
        <w:rPr>
          <w:color w:val="0D0D0D" w:themeColor="text1" w:themeTint="F2"/>
          <w:sz w:val="28"/>
          <w:szCs w:val="28"/>
        </w:rPr>
        <w:t xml:space="preserve"> </w:t>
      </w:r>
    </w:p>
    <w:p w14:paraId="61825F0A" w14:textId="6184F353" w:rsidR="005B0C9D" w:rsidRDefault="005B0C9D"/>
    <w:p w14:paraId="4477982F" w14:textId="3B162588" w:rsidR="005B0C9D" w:rsidRDefault="005B0C9D"/>
    <w:p w14:paraId="5BAA9FCE" w14:textId="3BC19407" w:rsidR="005B0C9D" w:rsidRDefault="005B0C9D"/>
    <w:p w14:paraId="0C58A37E" w14:textId="3F84CF2C" w:rsidR="005B0C9D" w:rsidRDefault="005B0C9D"/>
    <w:p w14:paraId="650C9FE0" w14:textId="305E4CDC" w:rsidR="005B0C9D" w:rsidRDefault="005B0C9D"/>
    <w:p w14:paraId="2CB770C2" w14:textId="146D9E57" w:rsidR="005B0C9D" w:rsidRDefault="005B0C9D"/>
    <w:p w14:paraId="4C603D9B" w14:textId="3A53A2F2" w:rsidR="005B0C9D" w:rsidRDefault="005B0C9D"/>
    <w:p w14:paraId="359EE22D" w14:textId="5878EFFE" w:rsidR="005B0C9D" w:rsidRDefault="005B0C9D"/>
    <w:p w14:paraId="329BC9A0" w14:textId="1D92DD9D" w:rsidR="005B0C9D" w:rsidRDefault="005B0C9D"/>
    <w:p w14:paraId="264C8563" w14:textId="60A5E707" w:rsidR="005B0C9D" w:rsidRDefault="005B0C9D"/>
    <w:p w14:paraId="579CDCFF" w14:textId="37D6FA3B" w:rsidR="005B0C9D" w:rsidRDefault="005B0C9D"/>
    <w:p w14:paraId="4D4A69DF" w14:textId="3ACC71F2" w:rsidR="005B0C9D" w:rsidRDefault="005B0C9D"/>
    <w:p w14:paraId="503C13E6" w14:textId="2BD4473B" w:rsidR="005B0C9D" w:rsidRDefault="005B0C9D"/>
    <w:p w14:paraId="09BD72C3" w14:textId="43E84B87" w:rsidR="005B0C9D" w:rsidRDefault="005B0C9D"/>
    <w:p w14:paraId="41A645B9" w14:textId="22CD8F38" w:rsidR="005B0C9D" w:rsidRDefault="005B0C9D"/>
    <w:p w14:paraId="42FC15FC" w14:textId="5BE438B1" w:rsidR="005B0C9D" w:rsidRDefault="005B0C9D"/>
    <w:p w14:paraId="5D5FB777" w14:textId="3C0E2FEA" w:rsidR="005B0C9D" w:rsidRDefault="005B0C9D"/>
    <w:p w14:paraId="0750FC21" w14:textId="48E5227A" w:rsidR="005B0C9D" w:rsidRDefault="005B0C9D"/>
    <w:p w14:paraId="19688DC5" w14:textId="5B13842C" w:rsidR="005B0C9D" w:rsidRDefault="005B0C9D"/>
    <w:p w14:paraId="16C28260" w14:textId="3F10500D" w:rsidR="005B0C9D" w:rsidRDefault="005B0C9D"/>
    <w:p w14:paraId="6FDBDEE2" w14:textId="61026DF9" w:rsidR="005B0C9D" w:rsidRDefault="005B0C9D"/>
    <w:p w14:paraId="3541DC9F" w14:textId="3AB9A092" w:rsidR="005B0C9D" w:rsidRDefault="005B0C9D"/>
    <w:p w14:paraId="7E51CE96" w14:textId="236F509F" w:rsidR="005B0C9D" w:rsidRDefault="005B0C9D"/>
    <w:p w14:paraId="0074AE9F" w14:textId="175BA87C" w:rsidR="005B0C9D" w:rsidRDefault="005B0C9D"/>
    <w:p w14:paraId="325B62A8" w14:textId="76E4A28E" w:rsidR="005B0C9D" w:rsidRDefault="005B0C9D"/>
    <w:p w14:paraId="3C3D09C6" w14:textId="0CACCD9F" w:rsidR="005B0C9D" w:rsidRDefault="005B0C9D"/>
    <w:p w14:paraId="5C58F453" w14:textId="5BA1EA65" w:rsidR="005B0C9D" w:rsidRDefault="005B0C9D"/>
    <w:p w14:paraId="6DAA0127" w14:textId="2DFB148E" w:rsidR="005B0C9D" w:rsidRDefault="005B0C9D"/>
    <w:p w14:paraId="145047E8" w14:textId="66E34B39" w:rsidR="005B0C9D" w:rsidRDefault="005B0C9D"/>
    <w:p w14:paraId="38C9AF89" w14:textId="2C5FEED7" w:rsidR="005B0C9D" w:rsidRDefault="005B0C9D"/>
    <w:p w14:paraId="775A804C" w14:textId="65F8EDC6" w:rsidR="005B0C9D" w:rsidRDefault="005B0C9D"/>
    <w:p w14:paraId="19C6C309" w14:textId="7934FEA4" w:rsidR="005B0C9D" w:rsidRDefault="005B0C9D"/>
    <w:p w14:paraId="0119D9A2" w14:textId="2349B8ED" w:rsidR="005B0C9D" w:rsidRDefault="005B0C9D" w:rsidP="005B185F">
      <w:pPr>
        <w:spacing w:before="100" w:beforeAutospacing="1"/>
        <w:rPr>
          <w:b/>
          <w:bCs/>
          <w:color w:val="123869" w:themeColor="accent1"/>
          <w:sz w:val="32"/>
          <w:szCs w:val="32"/>
        </w:rPr>
      </w:pPr>
      <w:r w:rsidRPr="004524F5">
        <w:rPr>
          <w:b/>
          <w:bCs/>
          <w:color w:val="123869" w:themeColor="accent1"/>
          <w:sz w:val="32"/>
          <w:szCs w:val="32"/>
        </w:rPr>
        <w:lastRenderedPageBreak/>
        <w:t>Introduction</w:t>
      </w:r>
    </w:p>
    <w:p w14:paraId="7E2DDE44" w14:textId="0610EB06" w:rsidR="00FA427B" w:rsidRDefault="00BA7965" w:rsidP="00FA427B">
      <w:pPr>
        <w:spacing w:before="100" w:beforeAutospacing="1" w:line="480" w:lineRule="auto"/>
        <w:ind w:firstLine="720"/>
        <w:rPr>
          <w:color w:val="000000" w:themeColor="text1"/>
        </w:rPr>
      </w:pPr>
      <w:r w:rsidRPr="00BA7965">
        <w:rPr>
          <w:color w:val="000000" w:themeColor="text1"/>
        </w:rPr>
        <w:t>Distributed systems are a significant advancement in IT</w:t>
      </w:r>
      <w:r w:rsidR="00FA427B">
        <w:rPr>
          <w:color w:val="000000" w:themeColor="text1"/>
        </w:rPr>
        <w:t xml:space="preserve">. It is </w:t>
      </w:r>
      <w:r w:rsidR="00FA427B" w:rsidRPr="00BA7965">
        <w:rPr>
          <w:color w:val="000000" w:themeColor="text1"/>
        </w:rPr>
        <w:t>an environment in which physically separated </w:t>
      </w:r>
      <w:r w:rsidR="00FA427B">
        <w:rPr>
          <w:color w:val="000000" w:themeColor="text1"/>
        </w:rPr>
        <w:t>devices</w:t>
      </w:r>
      <w:r w:rsidR="00FA427B" w:rsidRPr="00BA7965">
        <w:rPr>
          <w:color w:val="000000" w:themeColor="text1"/>
        </w:rPr>
        <w:t xml:space="preserve"> are linked together on a network. These </w:t>
      </w:r>
      <w:r w:rsidR="00FA427B">
        <w:rPr>
          <w:color w:val="000000" w:themeColor="text1"/>
        </w:rPr>
        <w:t>devices</w:t>
      </w:r>
      <w:r w:rsidR="00FA427B" w:rsidRPr="00BA7965">
        <w:rPr>
          <w:color w:val="000000" w:themeColor="text1"/>
        </w:rPr>
        <w:t xml:space="preserve"> collaborate with one another, divide up the work, and handle processes simultaneously to finish the job more quickly than if a single device had been in charge of it. </w:t>
      </w:r>
      <w:r w:rsidRPr="00BA7965">
        <w:rPr>
          <w:color w:val="000000" w:themeColor="text1"/>
        </w:rPr>
        <w:t xml:space="preserve">We were successful in creating an example distributed system in this project. </w:t>
      </w:r>
      <w:r w:rsidR="0024524C">
        <w:rPr>
          <w:color w:val="000000" w:themeColor="text1"/>
        </w:rPr>
        <w:t>But h</w:t>
      </w:r>
      <w:r w:rsidRPr="00BA7965">
        <w:rPr>
          <w:color w:val="000000" w:themeColor="text1"/>
        </w:rPr>
        <w:t>ere, we assembled four virtual machines on a distributed system with network authentication and shared network file systems. Because they are linked, users can log in to any VM with the same username and password and access the same home directory regardless of which client VM they log in to.</w:t>
      </w:r>
      <w:r w:rsidR="00761F16" w:rsidRPr="00BA7965">
        <w:rPr>
          <w:color w:val="000000" w:themeColor="text1"/>
        </w:rPr>
        <w:t xml:space="preserve"> </w:t>
      </w:r>
    </w:p>
    <w:p w14:paraId="2ABBBC97" w14:textId="5ED3CB5F" w:rsidR="007C1700" w:rsidRPr="00FA427B" w:rsidRDefault="007C1700" w:rsidP="00FA427B">
      <w:pPr>
        <w:spacing w:before="100" w:beforeAutospacing="1" w:line="480" w:lineRule="auto"/>
        <w:ind w:firstLine="720"/>
        <w:rPr>
          <w:color w:val="000000" w:themeColor="text1"/>
        </w:rPr>
      </w:pPr>
      <w:r w:rsidRPr="007C1700">
        <w:t>Our process for creating a distributed system has been fully automated with little to no user input, with the goals of increasing productivity, reducing human error, and saving money and time.</w:t>
      </w:r>
      <w:r>
        <w:t xml:space="preserve"> </w:t>
      </w:r>
      <w:r w:rsidR="006120AB">
        <w:t xml:space="preserve">For all four Client VMs a kickstart file named client-ks.cfg is used to automate the centOs 7 installation. To use less human input, the ldap and nfs configuration is also included in the %post section of the kickstart file. </w:t>
      </w:r>
      <w:r w:rsidR="00686835" w:rsidRPr="00686835">
        <w:t>We set up an NFS server and an LDAP directory server with client authentication on a server VM that already had CentOS 7 installed.</w:t>
      </w:r>
      <w:r w:rsidR="00686835">
        <w:t xml:space="preserve"> These scripts are named as install-nfs-server and install-ldap-server respectively. </w:t>
      </w:r>
    </w:p>
    <w:p w14:paraId="18EA9C5C" w14:textId="4C14D734" w:rsidR="007C1700" w:rsidRDefault="007C1700">
      <w:pPr>
        <w:rPr>
          <w:sz w:val="32"/>
          <w:szCs w:val="32"/>
        </w:rPr>
      </w:pPr>
    </w:p>
    <w:p w14:paraId="1AFC6D8C" w14:textId="038C9215" w:rsidR="00BB7C4F" w:rsidRDefault="006120AB" w:rsidP="006120AB">
      <w:pPr>
        <w:spacing w:before="100" w:beforeAutospacing="1"/>
        <w:rPr>
          <w:b/>
          <w:bCs/>
          <w:color w:val="123869" w:themeColor="accent1"/>
          <w:sz w:val="32"/>
          <w:szCs w:val="32"/>
        </w:rPr>
      </w:pPr>
      <w:r>
        <w:rPr>
          <w:b/>
          <w:bCs/>
          <w:color w:val="123869" w:themeColor="accent1"/>
          <w:sz w:val="32"/>
          <w:szCs w:val="32"/>
        </w:rPr>
        <w:t>Procedure</w:t>
      </w:r>
    </w:p>
    <w:p w14:paraId="42CCCF19" w14:textId="0260BF1A" w:rsidR="00BB7C4F" w:rsidRDefault="00BB7C4F" w:rsidP="00F13861">
      <w:pPr>
        <w:spacing w:before="100" w:beforeAutospacing="1" w:line="480" w:lineRule="auto"/>
      </w:pPr>
      <w:r>
        <w:rPr>
          <w:color w:val="000000" w:themeColor="text1"/>
        </w:rPr>
        <w:t xml:space="preserve">Below is a step-by-step guide for installing centOs 7 in all four Clients VMs and setting up the </w:t>
      </w:r>
      <w:r w:rsidRPr="00686835">
        <w:t>NFS server and</w:t>
      </w:r>
      <w:r>
        <w:t xml:space="preserve"> the</w:t>
      </w:r>
      <w:r w:rsidRPr="00686835">
        <w:t xml:space="preserve"> LDAP directory server with client authentication on </w:t>
      </w:r>
      <w:r w:rsidR="00A0256E">
        <w:t>the</w:t>
      </w:r>
      <w:r w:rsidRPr="00686835">
        <w:t xml:space="preserve"> server VM</w:t>
      </w:r>
      <w:r w:rsidR="00A0256E">
        <w:t>:</w:t>
      </w:r>
    </w:p>
    <w:p w14:paraId="528BFB24" w14:textId="70B6AAA6" w:rsidR="00BB7C4F" w:rsidRDefault="00BB7C4F" w:rsidP="00F13861">
      <w:pPr>
        <w:pStyle w:val="ListParagraph"/>
        <w:numPr>
          <w:ilvl w:val="0"/>
          <w:numId w:val="3"/>
        </w:numPr>
        <w:spacing w:before="100" w:beforeAutospacing="1" w:line="480" w:lineRule="auto"/>
        <w:rPr>
          <w:color w:val="000000" w:themeColor="text1"/>
        </w:rPr>
      </w:pPr>
      <w:r>
        <w:rPr>
          <w:color w:val="000000" w:themeColor="text1"/>
        </w:rPr>
        <w:t xml:space="preserve">The first step is to turn on the system where you want to install centOs 7. In this case, we are installing CentOs on the Client VMs. Let’s begin by turning on Client 1. </w:t>
      </w:r>
    </w:p>
    <w:p w14:paraId="2ABD8BA8" w14:textId="77777777" w:rsidR="00A0256E" w:rsidRDefault="00A0256E" w:rsidP="00F13861">
      <w:pPr>
        <w:pStyle w:val="ListParagraph"/>
        <w:spacing w:before="100" w:beforeAutospacing="1" w:line="480" w:lineRule="auto"/>
        <w:rPr>
          <w:color w:val="000000" w:themeColor="text1"/>
        </w:rPr>
      </w:pPr>
    </w:p>
    <w:p w14:paraId="3B254536" w14:textId="05467DE0" w:rsidR="00BB7C4F" w:rsidRDefault="00BB7C4F" w:rsidP="00F13861">
      <w:pPr>
        <w:pStyle w:val="ListParagraph"/>
        <w:numPr>
          <w:ilvl w:val="0"/>
          <w:numId w:val="3"/>
        </w:numPr>
        <w:spacing w:before="100" w:beforeAutospacing="1" w:line="480" w:lineRule="auto"/>
        <w:rPr>
          <w:color w:val="000000" w:themeColor="text1"/>
        </w:rPr>
      </w:pPr>
      <w:r>
        <w:rPr>
          <w:color w:val="000000" w:themeColor="text1"/>
        </w:rPr>
        <w:lastRenderedPageBreak/>
        <w:t xml:space="preserve">Within 10 seconds of turning on the Client 1, press Escape in the console. You will be then asked to select a boot device. Select CD/DVD drive, then, rather than using the graphical wizard, start the Kickstart installation with the boot command. </w:t>
      </w:r>
    </w:p>
    <w:p w14:paraId="767F4FA3" w14:textId="23879674" w:rsidR="00F13861" w:rsidRPr="00F13861" w:rsidRDefault="00BB7C4F" w:rsidP="00F13861">
      <w:pPr>
        <w:pStyle w:val="ListParagraph"/>
        <w:spacing w:before="100" w:beforeAutospacing="1" w:line="480" w:lineRule="auto"/>
        <w:rPr>
          <w:color w:val="000000" w:themeColor="text1"/>
        </w:rPr>
      </w:pPr>
      <w:r>
        <w:rPr>
          <w:color w:val="000000" w:themeColor="text1"/>
        </w:rPr>
        <w:t>In this project we will be using the following boot command:</w:t>
      </w:r>
    </w:p>
    <w:p w14:paraId="778AA165" w14:textId="77777777" w:rsidR="00BB7C4F" w:rsidRPr="00F13861" w:rsidRDefault="00BB7C4F" w:rsidP="00F13861">
      <w:pPr>
        <w:spacing w:line="480" w:lineRule="auto"/>
        <w:ind w:left="720"/>
        <w:rPr>
          <w:rFonts w:eastAsia="Times New Roman" w:cs="Times New Roman"/>
          <w:color w:val="000000"/>
          <w:sz w:val="30"/>
          <w:szCs w:val="30"/>
        </w:rPr>
      </w:pPr>
      <w:r w:rsidRPr="00F13861">
        <w:rPr>
          <w:rFonts w:eastAsia="Times New Roman" w:cs="Times New Roman"/>
          <w:color w:val="000000"/>
          <w:sz w:val="30"/>
          <w:szCs w:val="30"/>
        </w:rPr>
        <w:t>linux ks=http://studenthome.hh.nku.edu/~khatris1/Group5Kickstart.cfg</w:t>
      </w:r>
    </w:p>
    <w:p w14:paraId="34B2375A" w14:textId="2A78E189" w:rsidR="00A0256E" w:rsidRDefault="00BD5DC0" w:rsidP="00F13861">
      <w:pPr>
        <w:pStyle w:val="ListParagraph"/>
        <w:spacing w:before="100" w:beforeAutospacing="1" w:line="480" w:lineRule="auto"/>
      </w:pPr>
      <w:r>
        <w:rPr>
          <w:color w:val="000000" w:themeColor="text1"/>
        </w:rPr>
        <w:t>Here,</w:t>
      </w:r>
      <w:r w:rsidR="00A0256E">
        <w:rPr>
          <w:color w:val="000000" w:themeColor="text1"/>
        </w:rPr>
        <w:t xml:space="preserve"> we will be using the kickstart file named</w:t>
      </w:r>
      <w:r w:rsidR="00A0256E">
        <w:t xml:space="preserve"> client-ks.cfg for all four clients to automate the installation</w:t>
      </w:r>
      <w:r>
        <w:t xml:space="preserve">. </w:t>
      </w:r>
    </w:p>
    <w:p w14:paraId="1F7BF019" w14:textId="77777777" w:rsidR="00A0256E" w:rsidRDefault="00A0256E" w:rsidP="00F13861">
      <w:pPr>
        <w:pStyle w:val="ListParagraph"/>
        <w:spacing w:before="100" w:beforeAutospacing="1" w:line="480" w:lineRule="auto"/>
        <w:rPr>
          <w:color w:val="000000" w:themeColor="text1"/>
        </w:rPr>
      </w:pPr>
    </w:p>
    <w:p w14:paraId="4CD2B608" w14:textId="1BBB75C3" w:rsidR="00A0256E" w:rsidRPr="00F13861" w:rsidRDefault="00A0256E" w:rsidP="00F13861">
      <w:pPr>
        <w:pStyle w:val="ListParagraph"/>
        <w:numPr>
          <w:ilvl w:val="0"/>
          <w:numId w:val="3"/>
        </w:numPr>
        <w:spacing w:before="100" w:beforeAutospacing="1" w:line="480" w:lineRule="auto"/>
        <w:rPr>
          <w:color w:val="000000" w:themeColor="text1"/>
        </w:rPr>
      </w:pPr>
      <w:r>
        <w:rPr>
          <w:color w:val="000000" w:themeColor="text1"/>
        </w:rPr>
        <w:t xml:space="preserve">After that we will wait for some time to let the device finish the installation on its own. The device then will reboot itself, then you can use the root login credentials to login to the machine. </w:t>
      </w:r>
    </w:p>
    <w:p w14:paraId="181B9ECF" w14:textId="77777777" w:rsidR="00911AF1" w:rsidRDefault="00A0256E" w:rsidP="00911AF1">
      <w:pPr>
        <w:spacing w:before="100" w:beforeAutospacing="1" w:line="480" w:lineRule="auto"/>
      </w:pPr>
      <w:r w:rsidRPr="00F13861">
        <w:rPr>
          <w:color w:val="000000" w:themeColor="text1"/>
        </w:rPr>
        <w:t xml:space="preserve">You will then repeat the process from 1-3 to automate the installation in Client 2, Client 3, and Client 4 using the same file named </w:t>
      </w:r>
      <w:r>
        <w:t xml:space="preserve">client-ks.cfg. </w:t>
      </w:r>
      <w:r w:rsidR="00911AF1">
        <w:t xml:space="preserve">All the client authentication for NFS and LDAP is already loaded in the Client kickstart file. </w:t>
      </w:r>
      <w:r w:rsidR="00911AF1">
        <w:rPr>
          <w:color w:val="000000" w:themeColor="text1"/>
        </w:rPr>
        <w:t>Hence, a</w:t>
      </w:r>
      <w:r>
        <w:rPr>
          <w:color w:val="000000" w:themeColor="text1"/>
        </w:rPr>
        <w:t xml:space="preserve">fter the </w:t>
      </w:r>
      <w:r w:rsidR="00911AF1">
        <w:rPr>
          <w:color w:val="000000" w:themeColor="text1"/>
        </w:rPr>
        <w:t xml:space="preserve">OS </w:t>
      </w:r>
      <w:r>
        <w:rPr>
          <w:color w:val="000000" w:themeColor="text1"/>
        </w:rPr>
        <w:t xml:space="preserve">installation is successful in all four VMs we will now set up the </w:t>
      </w:r>
      <w:r w:rsidRPr="00686835">
        <w:t>NFS server and</w:t>
      </w:r>
      <w:r>
        <w:t xml:space="preserve"> the</w:t>
      </w:r>
      <w:r w:rsidRPr="00686835">
        <w:t xml:space="preserve"> LDAP directory server with client authentication on </w:t>
      </w:r>
      <w:r>
        <w:t xml:space="preserve">the </w:t>
      </w:r>
      <w:r w:rsidRPr="00686835">
        <w:t>server VM</w:t>
      </w:r>
      <w:r>
        <w:t>.</w:t>
      </w:r>
      <w:r w:rsidR="00BD5DC0">
        <w:t xml:space="preserve"> </w:t>
      </w:r>
    </w:p>
    <w:p w14:paraId="062CC1AA" w14:textId="470B1FED" w:rsidR="00BD5DC0" w:rsidRDefault="00DB45A7" w:rsidP="00911AF1">
      <w:pPr>
        <w:spacing w:before="100" w:beforeAutospacing="1" w:line="480" w:lineRule="auto"/>
      </w:pPr>
      <w:r>
        <w:t>First let’s u</w:t>
      </w:r>
      <w:r w:rsidR="00BD5DC0" w:rsidRPr="00BD1F59">
        <w:t xml:space="preserve">se the following command to </w:t>
      </w:r>
      <w:r>
        <w:t>get all the files from GitHub into the server VM:</w:t>
      </w:r>
    </w:p>
    <w:p w14:paraId="01FA6B2D" w14:textId="7E084390" w:rsidR="00DB45A7" w:rsidRPr="00BD1F59" w:rsidRDefault="00DB45A7" w:rsidP="00911AF1">
      <w:pPr>
        <w:spacing w:before="100" w:beforeAutospacing="1" w:line="480" w:lineRule="auto"/>
      </w:pPr>
      <w:r>
        <w:t xml:space="preserve">wget -L  </w:t>
      </w:r>
      <w:hyperlink r:id="rId7" w:history="1">
        <w:r w:rsidRPr="007E3F65">
          <w:rPr>
            <w:rStyle w:val="Hyperlink"/>
            <w:rFonts w:ascii="inherit" w:hAnsi="inherit" w:cs="Segoe UI Historic"/>
            <w:sz w:val="23"/>
            <w:szCs w:val="23"/>
            <w:bdr w:val="none" w:sz="0" w:space="0" w:color="auto" w:frame="1"/>
          </w:rPr>
          <w:t>https://raw.githubusercontent.com/KhatriSujata/Project2_LDAP_NFS</w:t>
        </w:r>
        <w:r w:rsidRPr="007E3F65">
          <w:rPr>
            <w:rStyle w:val="Hyperlink"/>
            <w:rFonts w:ascii="inherit" w:hAnsi="inherit" w:cs="Segoe UI Historic"/>
            <w:sz w:val="23"/>
            <w:szCs w:val="23"/>
            <w:bdr w:val="none" w:sz="0" w:space="0" w:color="auto" w:frame="1"/>
          </w:rPr>
          <w:t>/</w:t>
        </w:r>
        <w:r w:rsidRPr="007E3F65">
          <w:rPr>
            <w:rStyle w:val="Hyperlink"/>
            <w:rFonts w:ascii="inherit" w:hAnsi="inherit" w:cs="Segoe UI Historic"/>
            <w:sz w:val="23"/>
            <w:szCs w:val="23"/>
            <w:bdr w:val="none" w:sz="0" w:space="0" w:color="auto" w:frame="1"/>
          </w:rPr>
          <w:t>main/a2.tar.bz2</w:t>
        </w:r>
      </w:hyperlink>
    </w:p>
    <w:p w14:paraId="137FF390" w14:textId="0A7ACCF0" w:rsidR="00BD5DC0" w:rsidRPr="00BD1F59" w:rsidRDefault="00BD5DC0" w:rsidP="00BD5DC0">
      <w:pPr>
        <w:pStyle w:val="ListParagraph"/>
        <w:numPr>
          <w:ilvl w:val="0"/>
          <w:numId w:val="3"/>
        </w:numPr>
        <w:spacing w:before="100" w:beforeAutospacing="1" w:line="480" w:lineRule="auto"/>
      </w:pPr>
      <w:r w:rsidRPr="00BD1F59">
        <w:t xml:space="preserve">Use tar xvf </w:t>
      </w:r>
      <w:r w:rsidR="00DD1610">
        <w:t>a2.tar.bz2</w:t>
      </w:r>
      <w:r w:rsidRPr="00BD1F59">
        <w:t xml:space="preserve"> to unzip the file.</w:t>
      </w:r>
      <w:r w:rsidR="00DD1610">
        <w:t xml:space="preserve"> Then change the current working directory to a2 using the command “cd a2”.</w:t>
      </w:r>
      <w:r w:rsidRPr="00BD1F59">
        <w:t xml:space="preserve"> </w:t>
      </w:r>
    </w:p>
    <w:p w14:paraId="39DEF7D1" w14:textId="381811B8" w:rsidR="00BD5DC0" w:rsidRPr="00BD1F59" w:rsidRDefault="00BD5DC0" w:rsidP="00BD5DC0">
      <w:pPr>
        <w:pStyle w:val="ListParagraph"/>
        <w:numPr>
          <w:ilvl w:val="0"/>
          <w:numId w:val="3"/>
        </w:numPr>
        <w:spacing w:before="100" w:beforeAutospacing="1" w:line="480" w:lineRule="auto"/>
      </w:pPr>
      <w:r w:rsidRPr="00BD1F59">
        <w:t xml:space="preserve">Then, use the command “./install-nfs-server” to begin the installation.  </w:t>
      </w:r>
    </w:p>
    <w:p w14:paraId="5B83D829" w14:textId="383FDA67" w:rsidR="00A0256E" w:rsidRDefault="00BD5DC0" w:rsidP="00F13861">
      <w:pPr>
        <w:spacing w:before="100" w:beforeAutospacing="1" w:line="480" w:lineRule="auto"/>
        <w:rPr>
          <w:rFonts w:cs="Times New Roman"/>
        </w:rPr>
      </w:pPr>
      <w:r w:rsidRPr="00BD1F59">
        <w:t xml:space="preserve"> </w:t>
      </w:r>
      <w:r w:rsidRPr="00BD1F59">
        <w:rPr>
          <w:rFonts w:cs="Times New Roman"/>
        </w:rPr>
        <w:t>This process, like the previous one, is also completely automated and requires no user input.</w:t>
      </w:r>
      <w:r w:rsidR="00703E53">
        <w:rPr>
          <w:rFonts w:cs="Times New Roman"/>
        </w:rPr>
        <w:t xml:space="preserve"> If you want to make sure that NFS server is working follow the commands shown in the screenshot below in </w:t>
      </w:r>
      <w:r w:rsidR="00703E53">
        <w:rPr>
          <w:rFonts w:cs="Times New Roman"/>
        </w:rPr>
        <w:lastRenderedPageBreak/>
        <w:t xml:space="preserve">either of your client or server VM. Here, we have used client VM to create a file named “testfile” under a test directory. After you create the file you can go to the other VM and see if the file exists there. </w:t>
      </w:r>
    </w:p>
    <w:p w14:paraId="6F8855C9" w14:textId="5B66F603" w:rsidR="00703E53" w:rsidRDefault="00703E53" w:rsidP="00F13861">
      <w:pPr>
        <w:spacing w:before="100" w:beforeAutospacing="1" w:line="480" w:lineRule="auto"/>
        <w:rPr>
          <w:rFonts w:cs="Times New Roman"/>
        </w:rPr>
      </w:pPr>
      <w:r>
        <w:rPr>
          <w:noProof/>
        </w:rPr>
        <w:drawing>
          <wp:inline distT="0" distB="0" distL="0" distR="0" wp14:anchorId="7EDEC1C9" wp14:editId="6993851F">
            <wp:extent cx="6715125" cy="2102716"/>
            <wp:effectExtent l="0" t="0" r="0" b="0"/>
            <wp:docPr id="15" name="Picture 15"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050" cy="2120541"/>
                    </a:xfrm>
                    <a:prstGeom prst="rect">
                      <a:avLst/>
                    </a:prstGeom>
                    <a:noFill/>
                    <a:ln>
                      <a:noFill/>
                    </a:ln>
                  </pic:spPr>
                </pic:pic>
              </a:graphicData>
            </a:graphic>
          </wp:inline>
        </w:drawing>
      </w:r>
    </w:p>
    <w:p w14:paraId="17F8C5AE" w14:textId="1E68DC03" w:rsidR="00703E53" w:rsidRDefault="00703E53" w:rsidP="00F13861">
      <w:pPr>
        <w:spacing w:before="100" w:beforeAutospacing="1" w:line="480" w:lineRule="auto"/>
        <w:rPr>
          <w:rFonts w:cs="Times New Roman"/>
        </w:rPr>
      </w:pPr>
      <w:r>
        <w:rPr>
          <w:rFonts w:cs="Times New Roman"/>
        </w:rPr>
        <w:t xml:space="preserve">The following picture is taken from the server VM to make sure the testfile exists in the server. </w:t>
      </w:r>
    </w:p>
    <w:p w14:paraId="37CD30D6" w14:textId="434B3BC2" w:rsidR="00703E53" w:rsidRPr="00BD1F59" w:rsidRDefault="00703E53" w:rsidP="00F13861">
      <w:pPr>
        <w:spacing w:before="100" w:beforeAutospacing="1" w:line="480" w:lineRule="auto"/>
        <w:rPr>
          <w:rFonts w:cs="Times New Roman"/>
        </w:rPr>
      </w:pPr>
      <w:r>
        <w:rPr>
          <w:noProof/>
        </w:rPr>
        <w:drawing>
          <wp:inline distT="0" distB="0" distL="0" distR="0" wp14:anchorId="38405FAA" wp14:editId="09F4015E">
            <wp:extent cx="6515100" cy="2040082"/>
            <wp:effectExtent l="0" t="0" r="0" b="0"/>
            <wp:docPr id="16" name="Picture 1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2813" cy="2048760"/>
                    </a:xfrm>
                    <a:prstGeom prst="rect">
                      <a:avLst/>
                    </a:prstGeom>
                    <a:noFill/>
                    <a:ln>
                      <a:noFill/>
                    </a:ln>
                  </pic:spPr>
                </pic:pic>
              </a:graphicData>
            </a:graphic>
          </wp:inline>
        </w:drawing>
      </w:r>
    </w:p>
    <w:p w14:paraId="0947C1C4" w14:textId="38A26BD7" w:rsidR="00BD5DC0" w:rsidRPr="00BD1F59" w:rsidRDefault="00BD5DC0" w:rsidP="00F13861">
      <w:pPr>
        <w:spacing w:before="100" w:beforeAutospacing="1" w:line="480" w:lineRule="auto"/>
        <w:rPr>
          <w:rFonts w:cs="Times New Roman"/>
        </w:rPr>
      </w:pPr>
      <w:r w:rsidRPr="00BD1F59">
        <w:rPr>
          <w:rFonts w:cs="Times New Roman"/>
        </w:rPr>
        <w:t xml:space="preserve">Now, </w:t>
      </w:r>
      <w:r w:rsidR="00703E53">
        <w:rPr>
          <w:rFonts w:cs="Times New Roman"/>
        </w:rPr>
        <w:t xml:space="preserve">let’s </w:t>
      </w:r>
      <w:r w:rsidRPr="00BD1F59">
        <w:rPr>
          <w:rFonts w:cs="Times New Roman"/>
        </w:rPr>
        <w:t xml:space="preserve">follow the following steps to automate the install for LDAP server. </w:t>
      </w:r>
    </w:p>
    <w:p w14:paraId="2BBBD79D" w14:textId="0632225E" w:rsidR="00BD5DC0" w:rsidRDefault="00DB45A7" w:rsidP="00BD5DC0">
      <w:pPr>
        <w:pStyle w:val="ListParagraph"/>
        <w:numPr>
          <w:ilvl w:val="0"/>
          <w:numId w:val="3"/>
        </w:numPr>
        <w:spacing w:before="100" w:beforeAutospacing="1" w:line="480" w:lineRule="auto"/>
      </w:pPr>
      <w:r>
        <w:t xml:space="preserve">First, </w:t>
      </w:r>
      <w:r w:rsidR="00BD5DC0" w:rsidRPr="00BD1F59">
        <w:t xml:space="preserve">use the command “./install-ldap-server” to </w:t>
      </w:r>
      <w:r w:rsidR="007D4CC9">
        <w:t>configure</w:t>
      </w:r>
      <w:r w:rsidR="00703E53">
        <w:t xml:space="preserve"> the LDAP server. </w:t>
      </w:r>
    </w:p>
    <w:p w14:paraId="3F238312" w14:textId="77777777" w:rsidR="00703E53" w:rsidRPr="00BD1F59" w:rsidRDefault="00703E53" w:rsidP="00BD5DC0">
      <w:pPr>
        <w:pStyle w:val="ListParagraph"/>
        <w:numPr>
          <w:ilvl w:val="0"/>
          <w:numId w:val="3"/>
        </w:numPr>
        <w:spacing w:before="100" w:beforeAutospacing="1" w:line="480" w:lineRule="auto"/>
      </w:pPr>
    </w:p>
    <w:p w14:paraId="1AA63B04" w14:textId="4F36E36C" w:rsidR="00BD5DC0" w:rsidRDefault="00BD5DC0" w:rsidP="00BD5DC0">
      <w:pPr>
        <w:spacing w:before="100" w:beforeAutospacing="1" w:line="480" w:lineRule="auto"/>
        <w:rPr>
          <w:rFonts w:cs="Times New Roman"/>
        </w:rPr>
      </w:pPr>
      <w:r w:rsidRPr="00BD1F59">
        <w:rPr>
          <w:rFonts w:cs="Times New Roman"/>
        </w:rPr>
        <w:t>This process, like the previous one</w:t>
      </w:r>
      <w:r w:rsidR="00BD1F59">
        <w:rPr>
          <w:rFonts w:cs="Times New Roman"/>
        </w:rPr>
        <w:t>s</w:t>
      </w:r>
      <w:r w:rsidRPr="00BD1F59">
        <w:rPr>
          <w:rFonts w:cs="Times New Roman"/>
        </w:rPr>
        <w:t>, is also completely automated and requires no user input.</w:t>
      </w:r>
      <w:r w:rsidR="00BD1F59">
        <w:rPr>
          <w:rFonts w:cs="Times New Roman"/>
        </w:rPr>
        <w:t xml:space="preserve"> </w:t>
      </w:r>
    </w:p>
    <w:p w14:paraId="7712FC8B" w14:textId="31CA9A92" w:rsidR="00A0256E" w:rsidRDefault="00A0256E" w:rsidP="00A0256E">
      <w:pPr>
        <w:spacing w:before="100" w:beforeAutospacing="1"/>
        <w:rPr>
          <w:color w:val="000000" w:themeColor="text1"/>
        </w:rPr>
      </w:pPr>
    </w:p>
    <w:p w14:paraId="4498A2FD" w14:textId="2EB1967C" w:rsidR="00A0256E" w:rsidRDefault="00A0256E" w:rsidP="00A0256E">
      <w:pPr>
        <w:spacing w:before="100" w:beforeAutospacing="1"/>
        <w:rPr>
          <w:color w:val="000000" w:themeColor="text1"/>
        </w:rPr>
      </w:pPr>
    </w:p>
    <w:p w14:paraId="6DE6CCF7" w14:textId="4A52093B" w:rsidR="00A0256E" w:rsidRDefault="00A0256E" w:rsidP="00A0256E">
      <w:pPr>
        <w:spacing w:before="100" w:beforeAutospacing="1"/>
        <w:rPr>
          <w:color w:val="000000" w:themeColor="text1"/>
        </w:rPr>
      </w:pPr>
    </w:p>
    <w:p w14:paraId="4838ECAE" w14:textId="77777777" w:rsidR="00A0256E" w:rsidRPr="00A0256E" w:rsidRDefault="00A0256E" w:rsidP="00A0256E">
      <w:pPr>
        <w:spacing w:before="100" w:beforeAutospacing="1"/>
        <w:rPr>
          <w:color w:val="000000" w:themeColor="text1"/>
        </w:rPr>
      </w:pPr>
    </w:p>
    <w:p w14:paraId="745764D9" w14:textId="77777777" w:rsidR="00A0256E" w:rsidRPr="00A0256E" w:rsidRDefault="00A0256E" w:rsidP="00A0256E">
      <w:pPr>
        <w:pStyle w:val="ListParagraph"/>
        <w:spacing w:before="100" w:beforeAutospacing="1"/>
        <w:rPr>
          <w:color w:val="000000" w:themeColor="text1"/>
        </w:rPr>
      </w:pPr>
    </w:p>
    <w:p w14:paraId="1382E61F" w14:textId="4ADCBDA8" w:rsidR="00BB7C4F" w:rsidRDefault="00BB7C4F" w:rsidP="006120AB">
      <w:pPr>
        <w:spacing w:before="100" w:beforeAutospacing="1"/>
        <w:rPr>
          <w:b/>
          <w:bCs/>
          <w:color w:val="123869" w:themeColor="accent1"/>
          <w:sz w:val="32"/>
          <w:szCs w:val="32"/>
        </w:rPr>
      </w:pPr>
      <w:r>
        <w:rPr>
          <w:b/>
          <w:bCs/>
          <w:color w:val="123869" w:themeColor="accent1"/>
          <w:sz w:val="32"/>
          <w:szCs w:val="32"/>
        </w:rPr>
        <w:t>Design</w:t>
      </w:r>
      <w:r w:rsidR="00A0256E">
        <w:rPr>
          <w:b/>
          <w:bCs/>
          <w:color w:val="123869" w:themeColor="accent1"/>
          <w:sz w:val="32"/>
          <w:szCs w:val="32"/>
        </w:rPr>
        <w:t xml:space="preserve"> </w:t>
      </w:r>
    </w:p>
    <w:p w14:paraId="3EB777A0" w14:textId="2498C118" w:rsidR="000A32E3" w:rsidRPr="00A62C53" w:rsidRDefault="00A0256E" w:rsidP="00F13861">
      <w:pPr>
        <w:spacing w:before="100" w:beforeAutospacing="1" w:line="480" w:lineRule="auto"/>
        <w:rPr>
          <w:rFonts w:eastAsia="Times New Roman" w:cs="Times New Roman"/>
        </w:rPr>
      </w:pPr>
      <w:r w:rsidRPr="00A62C53">
        <w:rPr>
          <w:rFonts w:eastAsia="Times New Roman" w:cs="Times New Roman"/>
        </w:rPr>
        <w:t xml:space="preserve">Our primary goal in designing this project was to use as few </w:t>
      </w:r>
      <w:r w:rsidR="00DA41EE" w:rsidRPr="00A62C53">
        <w:rPr>
          <w:rFonts w:eastAsia="Times New Roman" w:cs="Times New Roman"/>
        </w:rPr>
        <w:t>users’</w:t>
      </w:r>
      <w:r w:rsidRPr="00A62C53">
        <w:rPr>
          <w:rFonts w:eastAsia="Times New Roman" w:cs="Times New Roman"/>
        </w:rPr>
        <w:t xml:space="preserve"> </w:t>
      </w:r>
      <w:r w:rsidR="00DA41EE" w:rsidRPr="00A62C53">
        <w:rPr>
          <w:rFonts w:eastAsia="Times New Roman" w:cs="Times New Roman"/>
        </w:rPr>
        <w:t>inputs</w:t>
      </w:r>
      <w:r w:rsidRPr="00A62C53">
        <w:rPr>
          <w:rFonts w:eastAsia="Times New Roman" w:cs="Times New Roman"/>
        </w:rPr>
        <w:t xml:space="preserve"> as possible. Our second goal was to use as few scripts as possible in order to make the code appear simple and understandable. Bash was used to write </w:t>
      </w:r>
      <w:r w:rsidR="00DA41EE" w:rsidRPr="00A62C53">
        <w:rPr>
          <w:rFonts w:eastAsia="Times New Roman" w:cs="Times New Roman"/>
        </w:rPr>
        <w:t>all the</w:t>
      </w:r>
      <w:r w:rsidRPr="00A62C53">
        <w:rPr>
          <w:rFonts w:eastAsia="Times New Roman" w:cs="Times New Roman"/>
        </w:rPr>
        <w:t xml:space="preserve"> scripts</w:t>
      </w:r>
      <w:r w:rsidR="00DA41EE" w:rsidRPr="00A62C53">
        <w:rPr>
          <w:rFonts w:eastAsia="Times New Roman" w:cs="Times New Roman"/>
        </w:rPr>
        <w:t xml:space="preserve"> needed</w:t>
      </w:r>
      <w:r w:rsidRPr="00A62C53">
        <w:rPr>
          <w:rFonts w:eastAsia="Times New Roman" w:cs="Times New Roman"/>
        </w:rPr>
        <w:t xml:space="preserve">. Bash is native to Linux operating systems and the bash libraries that are available are capable of fulfilling </w:t>
      </w:r>
      <w:r w:rsidR="00DA41EE" w:rsidRPr="00A62C53">
        <w:rPr>
          <w:rFonts w:eastAsia="Times New Roman" w:cs="Times New Roman"/>
        </w:rPr>
        <w:t>every</w:t>
      </w:r>
      <w:r w:rsidRPr="00A62C53">
        <w:rPr>
          <w:rFonts w:eastAsia="Times New Roman" w:cs="Times New Roman"/>
        </w:rPr>
        <w:t xml:space="preserve"> </w:t>
      </w:r>
      <w:r w:rsidR="000A32E3" w:rsidRPr="00A62C53">
        <w:rPr>
          <w:rFonts w:eastAsia="Times New Roman" w:cs="Times New Roman"/>
        </w:rPr>
        <w:t>requirement</w:t>
      </w:r>
      <w:r w:rsidRPr="00A62C53">
        <w:rPr>
          <w:rFonts w:eastAsia="Times New Roman" w:cs="Times New Roman"/>
        </w:rPr>
        <w:t xml:space="preserve"> of the project.</w:t>
      </w:r>
      <w:r w:rsidR="000A32E3" w:rsidRPr="00A62C53">
        <w:rPr>
          <w:rFonts w:eastAsia="Times New Roman" w:cs="Times New Roman"/>
        </w:rPr>
        <w:t xml:space="preserve"> Although other programming languages like Python and C were taken into consideration, their additional OOP features proved to be unnecessary, so bash was chosen instead for its comparatively low level of complexity.</w:t>
      </w:r>
    </w:p>
    <w:p w14:paraId="7910340F" w14:textId="77777777" w:rsidR="00716A0A" w:rsidRPr="00A62C53" w:rsidRDefault="00716A0A" w:rsidP="009B158C">
      <w:pPr>
        <w:spacing w:line="480" w:lineRule="auto"/>
        <w:rPr>
          <w:rFonts w:eastAsia="Times New Roman" w:cs="Times New Roman"/>
        </w:rPr>
      </w:pPr>
      <w:r w:rsidRPr="00A62C53">
        <w:rPr>
          <w:rFonts w:eastAsia="Times New Roman" w:cs="Times New Roman"/>
        </w:rPr>
        <w:t>Our Kickstart file is made to install CentOs7 without a graphical user interface and with as little as 20GB of disk space, in addition to automating the process with no user input. It increases the operating system's performance, makes it simpler to use, and conserves storage space and resources. Additionally, it comes with helpful packages like net-tools for networking tools, wget for web file downloads, bzip2 for decrypting encrypted files, and updates to automate all system updates and make sure installed modules are updated to the most recent version. All of the client ldap and nfs configuration can be found in the %post section of the client kickstart configuration, which is one of the useful features we have in our kickstart file. This simplifies the design as users will not have to further configure the clients to perform ldap and nfs configuration tasks.</w:t>
      </w:r>
    </w:p>
    <w:p w14:paraId="028596A9" w14:textId="77777777" w:rsidR="00716A0A" w:rsidRPr="00A62C53" w:rsidRDefault="00716A0A" w:rsidP="009B158C">
      <w:pPr>
        <w:spacing w:line="480" w:lineRule="auto"/>
        <w:rPr>
          <w:rFonts w:eastAsia="Times New Roman" w:cs="Times New Roman"/>
        </w:rPr>
      </w:pPr>
    </w:p>
    <w:p w14:paraId="76A87A93" w14:textId="22564BA1" w:rsidR="00502C11" w:rsidRPr="00A62C53" w:rsidRDefault="00605EDE" w:rsidP="009B158C">
      <w:pPr>
        <w:spacing w:line="480" w:lineRule="auto"/>
        <w:rPr>
          <w:rFonts w:eastAsia="Times New Roman" w:cs="Times New Roman"/>
        </w:rPr>
      </w:pPr>
      <w:r w:rsidRPr="00A62C53">
        <w:rPr>
          <w:rFonts w:eastAsia="Times New Roman" w:cs="Times New Roman"/>
        </w:rPr>
        <w:t xml:space="preserve">As was already mentioned in the procedure, our design automates the installation of the nfs and ldap server using just three straightforward commands. These scripts are made to automatically install and configure LDAP and NFS servers in server virtual machines. The LDAP server script is also made to move our system's current user accounts and groups to the LDAP directory. Additionally, it makes it easier to install the "diradm utility," which can be used on the server VM to enable effective user </w:t>
      </w:r>
      <w:r w:rsidRPr="00A62C53">
        <w:rPr>
          <w:rFonts w:eastAsia="Times New Roman" w:cs="Times New Roman"/>
        </w:rPr>
        <w:lastRenderedPageBreak/>
        <w:t>management. The scripts used to install servers are also made to offer help using the -h help command line option.</w:t>
      </w:r>
      <w:r w:rsidRPr="00A62C53">
        <w:rPr>
          <w:shd w:val="clear" w:color="auto" w:fill="FFFFFF"/>
        </w:rPr>
        <w:t xml:space="preserve"> </w:t>
      </w:r>
      <w:r w:rsidR="00A62C53" w:rsidRPr="00A62C53">
        <w:rPr>
          <w:shd w:val="clear" w:color="auto" w:fill="FFFFFF"/>
        </w:rPr>
        <w:t>The project file also contains a README file for users that provides a summary of what this program is actually for.</w:t>
      </w:r>
    </w:p>
    <w:p w14:paraId="13348B24" w14:textId="77777777" w:rsidR="00BA1AD9" w:rsidRPr="00A62C53" w:rsidRDefault="00BA1AD9" w:rsidP="00F13861">
      <w:pPr>
        <w:spacing w:before="100" w:beforeAutospacing="1" w:line="480" w:lineRule="auto"/>
        <w:rPr>
          <w:rFonts w:eastAsia="Times New Roman" w:cs="Times New Roman"/>
        </w:rPr>
      </w:pPr>
    </w:p>
    <w:p w14:paraId="2D435989" w14:textId="03F0B78A" w:rsidR="00070642" w:rsidRDefault="00BB7C4F" w:rsidP="0024524C">
      <w:pPr>
        <w:spacing w:before="100" w:beforeAutospacing="1"/>
        <w:rPr>
          <w:b/>
          <w:bCs/>
          <w:color w:val="123869" w:themeColor="accent1"/>
          <w:sz w:val="32"/>
          <w:szCs w:val="32"/>
        </w:rPr>
      </w:pPr>
      <w:r>
        <w:rPr>
          <w:b/>
          <w:bCs/>
          <w:color w:val="123869" w:themeColor="accent1"/>
          <w:sz w:val="32"/>
          <w:szCs w:val="32"/>
        </w:rPr>
        <w:t>Achievements</w:t>
      </w:r>
    </w:p>
    <w:p w14:paraId="44BDDF5F" w14:textId="77777777" w:rsidR="0024524C" w:rsidRPr="0024524C" w:rsidRDefault="0024524C" w:rsidP="0024524C">
      <w:pPr>
        <w:spacing w:before="100" w:beforeAutospacing="1"/>
        <w:rPr>
          <w:b/>
          <w:bCs/>
          <w:color w:val="123869" w:themeColor="accent1"/>
          <w:sz w:val="32"/>
          <w:szCs w:val="32"/>
        </w:rPr>
      </w:pPr>
    </w:p>
    <w:p w14:paraId="017E3AF9" w14:textId="57F90992" w:rsidR="00070642" w:rsidRPr="00C222FF" w:rsidRDefault="00070642" w:rsidP="00C222FF">
      <w:pPr>
        <w:spacing w:after="160" w:line="480" w:lineRule="auto"/>
      </w:pPr>
      <w:r w:rsidRPr="00070642">
        <w:rPr>
          <w:b/>
          <w:bCs/>
          <w:color w:val="123869" w:themeColor="accent1"/>
          <w:sz w:val="32"/>
          <w:szCs w:val="32"/>
        </w:rPr>
        <w:t xml:space="preserve"> </w:t>
      </w:r>
      <w:r w:rsidR="003B1CCA" w:rsidRPr="00C222FF">
        <w:t xml:space="preserve">We </w:t>
      </w:r>
      <w:r w:rsidRPr="00C222FF">
        <w:t>were able to meet all the requirements needed to complete this project which are described briefly in the steps below:</w:t>
      </w:r>
    </w:p>
    <w:p w14:paraId="556B27DE" w14:textId="3B1D06FE" w:rsidR="0021642E" w:rsidRPr="00C222FF" w:rsidRDefault="0021642E" w:rsidP="00C222FF">
      <w:pPr>
        <w:pStyle w:val="ListParagraph"/>
        <w:numPr>
          <w:ilvl w:val="0"/>
          <w:numId w:val="8"/>
        </w:numPr>
        <w:spacing w:line="480" w:lineRule="auto"/>
        <w:rPr>
          <w:rFonts w:eastAsia="Times New Roman" w:cs="Times New Roman"/>
        </w:rPr>
      </w:pPr>
      <w:r w:rsidRPr="00C222FF">
        <w:t xml:space="preserve">The kickstart file named client-ks.cfg automates the Cent OS installation for all four Client VMs. It installs the OS </w:t>
      </w:r>
      <w:r w:rsidRPr="00C222FF">
        <w:rPr>
          <w:rFonts w:eastAsia="Times New Roman" w:cs="Times New Roman"/>
        </w:rPr>
        <w:t xml:space="preserve">without a graphical user interface. The </w:t>
      </w:r>
      <w:r w:rsidRPr="00C222FF">
        <w:rPr>
          <w:shd w:val="clear" w:color="auto" w:fill="FFFFFF"/>
        </w:rPr>
        <w:t xml:space="preserve">IP addresses and other network configuration are provided via DHCP by the router. It also </w:t>
      </w:r>
      <w:r w:rsidRPr="00C222FF">
        <w:rPr>
          <w:rFonts w:eastAsia="Times New Roman" w:cs="Times New Roman"/>
        </w:rPr>
        <w:t>creates a log file to log all kickstart output.</w:t>
      </w:r>
    </w:p>
    <w:p w14:paraId="3A3F4E7F" w14:textId="65D94165" w:rsidR="003B1CCA" w:rsidRPr="00C222FF" w:rsidRDefault="00995992" w:rsidP="00C222FF">
      <w:pPr>
        <w:pStyle w:val="ListParagraph"/>
        <w:numPr>
          <w:ilvl w:val="0"/>
          <w:numId w:val="8"/>
        </w:numPr>
        <w:spacing w:line="480" w:lineRule="auto"/>
        <w:rPr>
          <w:rFonts w:eastAsia="Times New Roman" w:cs="Times New Roman"/>
        </w:rPr>
      </w:pPr>
      <w:r w:rsidRPr="00C222FF">
        <w:rPr>
          <w:rFonts w:eastAsia="Times New Roman" w:cs="Times New Roman"/>
        </w:rPr>
        <w:t>As can be seen in the figure below, the kickstart also completes the client configuration scripts in %post section. This simplifies the design because users won't need to further set up the clients to carry out ldap and nfs configuration tasks.</w:t>
      </w:r>
    </w:p>
    <w:p w14:paraId="0B2BAF90" w14:textId="4EBF12C8" w:rsidR="00995992" w:rsidRPr="00941ED0" w:rsidRDefault="00941ED0" w:rsidP="00C222FF">
      <w:pPr>
        <w:pStyle w:val="ListParagraph"/>
        <w:spacing w:line="480" w:lineRule="auto"/>
        <w:rPr>
          <w:rFonts w:eastAsia="Times New Roman" w:cs="Times New Roman"/>
          <w:b/>
          <w:bCs/>
          <w:i/>
          <w:iCs/>
        </w:rPr>
      </w:pPr>
      <w:r w:rsidRPr="00941ED0">
        <w:rPr>
          <w:rFonts w:eastAsia="Times New Roman" w:cs="Times New Roman"/>
          <w:b/>
          <w:bCs/>
          <w:i/>
          <w:iCs/>
        </w:rPr>
        <w:t xml:space="preserve">Picture </w:t>
      </w:r>
    </w:p>
    <w:p w14:paraId="4D29AA6C" w14:textId="2BF7A2EC" w:rsidR="00995992" w:rsidRPr="0024524C" w:rsidRDefault="00995992" w:rsidP="0024524C">
      <w:pPr>
        <w:pStyle w:val="ListParagraph"/>
        <w:numPr>
          <w:ilvl w:val="0"/>
          <w:numId w:val="8"/>
        </w:numPr>
        <w:spacing w:line="480" w:lineRule="auto"/>
        <w:rPr>
          <w:rFonts w:eastAsia="Times New Roman" w:cs="Times New Roman"/>
        </w:rPr>
      </w:pPr>
      <w:r w:rsidRPr="00C222FF">
        <w:rPr>
          <w:rFonts w:eastAsia="Times New Roman" w:cs="Times New Roman"/>
        </w:rPr>
        <w:t xml:space="preserve">The script file “install-nfs-server” successfully installs and configures the NFS server in the server VM. Similarly, the script file “install-ldap-server” successfully installs and configures ldap in the server VM. </w:t>
      </w:r>
      <w:r w:rsidR="00C222FF" w:rsidRPr="00C222FF">
        <w:rPr>
          <w:rFonts w:eastAsia="Times New Roman" w:cs="Times New Roman"/>
        </w:rPr>
        <w:t>T</w:t>
      </w:r>
      <w:r w:rsidRPr="00C222FF">
        <w:rPr>
          <w:rFonts w:eastAsia="Times New Roman" w:cs="Times New Roman"/>
        </w:rPr>
        <w:t>here is also a file name “migrate-ldap-server” which m</w:t>
      </w:r>
      <w:r w:rsidRPr="00C222FF">
        <w:rPr>
          <w:rFonts w:eastAsia="Times New Roman" w:cs="Times New Roman"/>
        </w:rPr>
        <w:t>igrate</w:t>
      </w:r>
      <w:r w:rsidRPr="00C222FF">
        <w:rPr>
          <w:rFonts w:eastAsia="Times New Roman" w:cs="Times New Roman"/>
        </w:rPr>
        <w:t>s</w:t>
      </w:r>
      <w:r w:rsidRPr="00C222FF">
        <w:rPr>
          <w:rFonts w:eastAsia="Times New Roman" w:cs="Times New Roman"/>
        </w:rPr>
        <w:t xml:space="preserve"> the existing user accounts and groups on our system to the LDAP directory</w:t>
      </w:r>
      <w:r w:rsidR="00C222FF" w:rsidRPr="00C222FF">
        <w:rPr>
          <w:rFonts w:eastAsia="Times New Roman" w:cs="Times New Roman"/>
        </w:rPr>
        <w:t xml:space="preserve">. As required by the project, </w:t>
      </w:r>
      <w:r w:rsidR="00C222FF" w:rsidRPr="00C222FF">
        <w:rPr>
          <w:shd w:val="clear" w:color="auto" w:fill="FFFFFF"/>
        </w:rPr>
        <w:t>t</w:t>
      </w:r>
      <w:r w:rsidR="00C222FF" w:rsidRPr="00C222FF">
        <w:rPr>
          <w:shd w:val="clear" w:color="auto" w:fill="FFFFFF"/>
        </w:rPr>
        <w:t xml:space="preserve">he diradm utility </w:t>
      </w:r>
      <w:r w:rsidR="00C222FF" w:rsidRPr="00C222FF">
        <w:rPr>
          <w:shd w:val="clear" w:color="auto" w:fill="FFFFFF"/>
        </w:rPr>
        <w:t>is also</w:t>
      </w:r>
      <w:r w:rsidR="00C222FF" w:rsidRPr="00C222FF">
        <w:rPr>
          <w:shd w:val="clear" w:color="auto" w:fill="FFFFFF"/>
        </w:rPr>
        <w:t xml:space="preserve"> installed and </w:t>
      </w:r>
      <w:r w:rsidR="00C222FF" w:rsidRPr="00C222FF">
        <w:rPr>
          <w:shd w:val="clear" w:color="auto" w:fill="FFFFFF"/>
        </w:rPr>
        <w:t xml:space="preserve">is </w:t>
      </w:r>
      <w:r w:rsidR="00C222FF" w:rsidRPr="00C222FF">
        <w:rPr>
          <w:shd w:val="clear" w:color="auto" w:fill="FFFFFF"/>
        </w:rPr>
        <w:t>functional on the server</w:t>
      </w:r>
      <w:r w:rsidR="00C222FF" w:rsidRPr="00C222FF">
        <w:rPr>
          <w:shd w:val="clear" w:color="auto" w:fill="FFFFFF"/>
        </w:rPr>
        <w:t xml:space="preserve"> VM</w:t>
      </w:r>
      <w:r w:rsidR="00C222FF" w:rsidRPr="00C222FF">
        <w:rPr>
          <w:shd w:val="clear" w:color="auto" w:fill="FFFFFF"/>
        </w:rPr>
        <w:t xml:space="preserve"> </w:t>
      </w:r>
      <w:r w:rsidR="00C222FF" w:rsidRPr="00C222FF">
        <w:rPr>
          <w:shd w:val="clear" w:color="auto" w:fill="FFFFFF"/>
        </w:rPr>
        <w:t>for enabling</w:t>
      </w:r>
      <w:r w:rsidR="00C222FF" w:rsidRPr="00C222FF">
        <w:rPr>
          <w:shd w:val="clear" w:color="auto" w:fill="FFFFFF"/>
        </w:rPr>
        <w:t xml:space="preserve"> effective management of users.</w:t>
      </w:r>
      <w:r w:rsidR="00C222FF" w:rsidRPr="00C222FF">
        <w:rPr>
          <w:shd w:val="clear" w:color="auto" w:fill="FFFFFF"/>
        </w:rPr>
        <w:t xml:space="preserve"> </w:t>
      </w:r>
    </w:p>
    <w:p w14:paraId="60D37B4E" w14:textId="4876D45E" w:rsidR="00A62C53" w:rsidRPr="0024524C" w:rsidRDefault="00C222FF" w:rsidP="0024524C">
      <w:pPr>
        <w:pStyle w:val="ListParagraph"/>
        <w:numPr>
          <w:ilvl w:val="0"/>
          <w:numId w:val="8"/>
        </w:numPr>
        <w:spacing w:line="480" w:lineRule="auto"/>
        <w:rPr>
          <w:shd w:val="clear" w:color="auto" w:fill="FFFFFF"/>
        </w:rPr>
      </w:pPr>
      <w:r w:rsidRPr="00A62C53">
        <w:rPr>
          <w:shd w:val="clear" w:color="auto" w:fill="FFFFFF"/>
        </w:rPr>
        <w:t xml:space="preserve">As shown in the picture below, </w:t>
      </w:r>
      <w:r w:rsidR="00A62C53">
        <w:rPr>
          <w:shd w:val="clear" w:color="auto" w:fill="FFFFFF"/>
        </w:rPr>
        <w:t>t</w:t>
      </w:r>
      <w:r w:rsidR="00A62C53" w:rsidRPr="00A62C53">
        <w:rPr>
          <w:shd w:val="clear" w:color="auto" w:fill="FFFFFF"/>
        </w:rPr>
        <w:t>he server scripts are also functional to provide help</w:t>
      </w:r>
      <w:r w:rsidR="00A62C53">
        <w:rPr>
          <w:shd w:val="clear" w:color="auto" w:fill="FFFFFF"/>
        </w:rPr>
        <w:t xml:space="preserve"> </w:t>
      </w:r>
      <w:r w:rsidR="00A62C53" w:rsidRPr="00A62C53">
        <w:rPr>
          <w:rFonts w:eastAsia="Times New Roman" w:cs="Times New Roman"/>
        </w:rPr>
        <w:t>using the</w:t>
      </w:r>
      <w:r w:rsidR="00A62C53">
        <w:rPr>
          <w:rFonts w:eastAsia="Times New Roman" w:cs="Times New Roman"/>
        </w:rPr>
        <w:t xml:space="preserve"> </w:t>
      </w:r>
      <w:r w:rsidR="00A62C53" w:rsidRPr="00A62C53">
        <w:rPr>
          <w:rFonts w:eastAsia="Times New Roman" w:cs="Times New Roman"/>
        </w:rPr>
        <w:t xml:space="preserve"> </w:t>
      </w:r>
      <w:r w:rsidR="00A62C53">
        <w:rPr>
          <w:rFonts w:eastAsia="Times New Roman" w:cs="Times New Roman"/>
        </w:rPr>
        <w:t>“-</w:t>
      </w:r>
      <w:r w:rsidR="00A62C53" w:rsidRPr="00A62C53">
        <w:rPr>
          <w:rFonts w:eastAsia="Times New Roman" w:cs="Times New Roman"/>
        </w:rPr>
        <w:t>h</w:t>
      </w:r>
      <w:r w:rsidR="00A62C53">
        <w:rPr>
          <w:rFonts w:eastAsia="Times New Roman" w:cs="Times New Roman"/>
        </w:rPr>
        <w:t>”</w:t>
      </w:r>
      <w:r w:rsidR="00A62C53" w:rsidRPr="00A62C53">
        <w:rPr>
          <w:rFonts w:eastAsia="Times New Roman" w:cs="Times New Roman"/>
        </w:rPr>
        <w:t xml:space="preserve"> help command line option</w:t>
      </w:r>
      <w:r w:rsidR="0024524C">
        <w:rPr>
          <w:rFonts w:eastAsia="Times New Roman" w:cs="Times New Roman"/>
        </w:rPr>
        <w:t>.</w:t>
      </w:r>
    </w:p>
    <w:p w14:paraId="1592B35F" w14:textId="56F311AB" w:rsidR="001B3C29" w:rsidRDefault="00C222FF" w:rsidP="0024524C">
      <w:pPr>
        <w:pStyle w:val="ListParagraph"/>
        <w:numPr>
          <w:ilvl w:val="0"/>
          <w:numId w:val="8"/>
        </w:numPr>
        <w:spacing w:line="480" w:lineRule="auto"/>
      </w:pPr>
      <w:r w:rsidRPr="00C222FF">
        <w:rPr>
          <w:shd w:val="clear" w:color="auto" w:fill="FFFFFF"/>
        </w:rPr>
        <w:lastRenderedPageBreak/>
        <w:t> </w:t>
      </w:r>
      <w:r w:rsidRPr="00C222FF">
        <w:rPr>
          <w:rFonts w:eastAsia="Times New Roman" w:cs="Times New Roman"/>
        </w:rPr>
        <w:t xml:space="preserve">Furthermore, </w:t>
      </w:r>
      <w:r w:rsidR="00A62C53" w:rsidRPr="00A62C53">
        <w:rPr>
          <w:rFonts w:eastAsia="Times New Roman" w:cs="Times New Roman"/>
        </w:rPr>
        <w:t>A README file for users is also included in the project file, as required by the project, and it contains some basic information about the program.</w:t>
      </w:r>
      <w:r w:rsidR="00070642" w:rsidRPr="002C5687">
        <w:rPr>
          <w:rFonts w:ascii="Helvetica" w:eastAsia="Times New Roman" w:hAnsi="Helvetica" w:cs="Helvetica"/>
          <w:color w:val="000000"/>
        </w:rPr>
        <w:t xml:space="preserve"> </w:t>
      </w:r>
    </w:p>
    <w:p w14:paraId="2D91CAE0" w14:textId="2315C77C" w:rsidR="00070642" w:rsidRDefault="003660F5" w:rsidP="006120AB">
      <w:pPr>
        <w:spacing w:before="100" w:beforeAutospacing="1"/>
      </w:pPr>
      <w:r w:rsidRPr="003660F5">
        <w:t>Lastly, below includes the work each group member contributed to the project</w:t>
      </w:r>
      <w:r>
        <w:t>:</w:t>
      </w:r>
    </w:p>
    <w:p w14:paraId="29B206D5" w14:textId="77777777" w:rsidR="001B3C29" w:rsidRDefault="001B3C29" w:rsidP="006120AB">
      <w:pPr>
        <w:spacing w:before="100" w:beforeAutospacing="1"/>
      </w:pPr>
    </w:p>
    <w:tbl>
      <w:tblPr>
        <w:tblStyle w:val="TableGrid"/>
        <w:tblW w:w="10901" w:type="dxa"/>
        <w:tblInd w:w="-5" w:type="dxa"/>
        <w:tblLook w:val="04A0" w:firstRow="1" w:lastRow="0" w:firstColumn="1" w:lastColumn="0" w:noHBand="0" w:noVBand="1"/>
      </w:tblPr>
      <w:tblGrid>
        <w:gridCol w:w="2516"/>
        <w:gridCol w:w="2180"/>
        <w:gridCol w:w="3332"/>
        <w:gridCol w:w="2873"/>
      </w:tblGrid>
      <w:tr w:rsidR="0024524C" w14:paraId="6B7E4626" w14:textId="77777777" w:rsidTr="0024524C">
        <w:trPr>
          <w:trHeight w:val="278"/>
        </w:trPr>
        <w:tc>
          <w:tcPr>
            <w:tcW w:w="2516" w:type="dxa"/>
          </w:tcPr>
          <w:p w14:paraId="71965557" w14:textId="311F5126" w:rsidR="003660F5" w:rsidRPr="003660F5" w:rsidRDefault="003660F5" w:rsidP="003660F5">
            <w:pPr>
              <w:spacing w:line="480" w:lineRule="auto"/>
              <w:jc w:val="center"/>
              <w:rPr>
                <w:color w:val="0D294E" w:themeColor="accent1" w:themeShade="BF"/>
              </w:rPr>
            </w:pPr>
            <w:r w:rsidRPr="00B86AAC">
              <w:rPr>
                <w:color w:val="0D294E" w:themeColor="accent1" w:themeShade="BF"/>
              </w:rPr>
              <w:t>Christopher McDowell</w:t>
            </w:r>
          </w:p>
        </w:tc>
        <w:tc>
          <w:tcPr>
            <w:tcW w:w="2180" w:type="dxa"/>
          </w:tcPr>
          <w:p w14:paraId="2F54E5DD" w14:textId="2A880E24" w:rsidR="003660F5" w:rsidRPr="003660F5" w:rsidRDefault="003660F5" w:rsidP="003660F5">
            <w:pPr>
              <w:spacing w:line="480" w:lineRule="auto"/>
              <w:jc w:val="center"/>
              <w:rPr>
                <w:color w:val="0D294E" w:themeColor="accent1" w:themeShade="BF"/>
              </w:rPr>
            </w:pPr>
            <w:r w:rsidRPr="00B86AAC">
              <w:rPr>
                <w:color w:val="0D294E" w:themeColor="accent1" w:themeShade="BF"/>
              </w:rPr>
              <w:t>Nathaniel Rumping</w:t>
            </w:r>
          </w:p>
        </w:tc>
        <w:tc>
          <w:tcPr>
            <w:tcW w:w="3332" w:type="dxa"/>
          </w:tcPr>
          <w:p w14:paraId="6703217B" w14:textId="76F3B4ED" w:rsidR="003660F5" w:rsidRPr="003660F5" w:rsidRDefault="003660F5" w:rsidP="003660F5">
            <w:pPr>
              <w:spacing w:line="480" w:lineRule="auto"/>
              <w:jc w:val="center"/>
              <w:rPr>
                <w:color w:val="0D294E" w:themeColor="accent1" w:themeShade="BF"/>
              </w:rPr>
            </w:pPr>
            <w:r w:rsidRPr="00B86AAC">
              <w:rPr>
                <w:color w:val="0D294E" w:themeColor="accent1" w:themeShade="BF"/>
              </w:rPr>
              <w:t>Sujata Khatri</w:t>
            </w:r>
          </w:p>
        </w:tc>
        <w:tc>
          <w:tcPr>
            <w:tcW w:w="2873" w:type="dxa"/>
          </w:tcPr>
          <w:p w14:paraId="7E284F7C" w14:textId="1DBA43F4" w:rsidR="003660F5" w:rsidRPr="003660F5" w:rsidRDefault="003660F5" w:rsidP="003660F5">
            <w:pPr>
              <w:spacing w:line="480" w:lineRule="auto"/>
              <w:jc w:val="center"/>
              <w:rPr>
                <w:color w:val="8EB7C6" w:themeColor="accent5" w:themeShade="BF"/>
              </w:rPr>
            </w:pPr>
            <w:r w:rsidRPr="00B86AAC">
              <w:rPr>
                <w:color w:val="0D294E" w:themeColor="accent1" w:themeShade="BF"/>
              </w:rPr>
              <w:t>Tristan Fitzpatrick</w:t>
            </w:r>
          </w:p>
        </w:tc>
      </w:tr>
      <w:tr w:rsidR="0024524C" w14:paraId="1891AE73" w14:textId="77777777" w:rsidTr="0024524C">
        <w:trPr>
          <w:trHeight w:val="3293"/>
        </w:trPr>
        <w:tc>
          <w:tcPr>
            <w:tcW w:w="2516" w:type="dxa"/>
          </w:tcPr>
          <w:p w14:paraId="6656149E" w14:textId="5E8FEEDE" w:rsidR="003660F5" w:rsidRPr="001B3C29" w:rsidRDefault="003660F5" w:rsidP="006120AB">
            <w:pPr>
              <w:spacing w:before="100" w:beforeAutospacing="1"/>
              <w:rPr>
                <w:color w:val="000000" w:themeColor="text1"/>
              </w:rPr>
            </w:pPr>
            <w:r w:rsidRPr="001B3C29">
              <w:rPr>
                <w:color w:val="000000" w:themeColor="text1"/>
              </w:rPr>
              <w:t xml:space="preserve">Power point slides and </w:t>
            </w:r>
            <w:r w:rsidR="001B3C29">
              <w:rPr>
                <w:color w:val="000000" w:themeColor="text1"/>
              </w:rPr>
              <w:t>P</w:t>
            </w:r>
            <w:r w:rsidRPr="001B3C29">
              <w:rPr>
                <w:color w:val="000000" w:themeColor="text1"/>
              </w:rPr>
              <w:t>resentation</w:t>
            </w:r>
          </w:p>
        </w:tc>
        <w:tc>
          <w:tcPr>
            <w:tcW w:w="2180" w:type="dxa"/>
          </w:tcPr>
          <w:p w14:paraId="0F61D222" w14:textId="12D42A89" w:rsidR="003660F5" w:rsidRPr="001B3C29" w:rsidRDefault="001B3C29" w:rsidP="006120AB">
            <w:pPr>
              <w:spacing w:before="100" w:beforeAutospacing="1"/>
              <w:rPr>
                <w:color w:val="000000" w:themeColor="text1"/>
              </w:rPr>
            </w:pPr>
            <w:r w:rsidRPr="001B3C29">
              <w:rPr>
                <w:color w:val="000000" w:themeColor="text1"/>
              </w:rPr>
              <w:t>client-ks.cfg</w:t>
            </w:r>
            <w:r>
              <w:rPr>
                <w:color w:val="000000" w:themeColor="text1"/>
              </w:rPr>
              <w:t xml:space="preserve"> </w:t>
            </w:r>
            <w:r w:rsidR="003660F5" w:rsidRPr="001B3C29">
              <w:rPr>
                <w:color w:val="000000" w:themeColor="text1"/>
              </w:rPr>
              <w:t xml:space="preserve">Kickstart file </w:t>
            </w:r>
          </w:p>
        </w:tc>
        <w:tc>
          <w:tcPr>
            <w:tcW w:w="3332" w:type="dxa"/>
          </w:tcPr>
          <w:p w14:paraId="6B8A972D" w14:textId="77777777" w:rsidR="003660F5" w:rsidRPr="001B3C29" w:rsidRDefault="003660F5" w:rsidP="006120AB">
            <w:pPr>
              <w:spacing w:before="100" w:beforeAutospacing="1"/>
              <w:rPr>
                <w:color w:val="000000" w:themeColor="text1"/>
              </w:rPr>
            </w:pPr>
            <w:r w:rsidRPr="001B3C29">
              <w:rPr>
                <w:color w:val="000000" w:themeColor="text1"/>
              </w:rPr>
              <w:t>Read Me file</w:t>
            </w:r>
          </w:p>
          <w:p w14:paraId="78D08B86" w14:textId="77777777" w:rsidR="003660F5" w:rsidRPr="001B3C29" w:rsidRDefault="003660F5" w:rsidP="006120AB">
            <w:pPr>
              <w:spacing w:before="100" w:beforeAutospacing="1"/>
              <w:rPr>
                <w:color w:val="000000" w:themeColor="text1"/>
              </w:rPr>
            </w:pPr>
            <w:r w:rsidRPr="001B3C29">
              <w:rPr>
                <w:color w:val="000000" w:themeColor="text1"/>
              </w:rPr>
              <w:t>Project Document File</w:t>
            </w:r>
          </w:p>
          <w:p w14:paraId="21F69FF9" w14:textId="77777777" w:rsidR="003660F5" w:rsidRPr="001B3C29" w:rsidRDefault="001B3C29" w:rsidP="006120AB">
            <w:pPr>
              <w:spacing w:before="100" w:beforeAutospacing="1"/>
              <w:rPr>
                <w:color w:val="000000" w:themeColor="text1"/>
              </w:rPr>
            </w:pPr>
            <w:r w:rsidRPr="001B3C29">
              <w:rPr>
                <w:color w:val="000000" w:themeColor="text1"/>
              </w:rPr>
              <w:t>Install-nfs-server</w:t>
            </w:r>
          </w:p>
          <w:p w14:paraId="7DDAA9CF" w14:textId="77777777" w:rsidR="001B3C29" w:rsidRPr="001B3C29" w:rsidRDefault="001B3C29" w:rsidP="006120AB">
            <w:pPr>
              <w:spacing w:before="100" w:beforeAutospacing="1"/>
              <w:rPr>
                <w:color w:val="000000" w:themeColor="text1"/>
              </w:rPr>
            </w:pPr>
            <w:r w:rsidRPr="001B3C29">
              <w:rPr>
                <w:color w:val="000000" w:themeColor="text1"/>
              </w:rPr>
              <w:t>Install-ldap-server</w:t>
            </w:r>
          </w:p>
          <w:p w14:paraId="36C728EF" w14:textId="1554154E" w:rsidR="001B3C29" w:rsidRPr="001B3C29" w:rsidRDefault="001B3C29" w:rsidP="006120AB">
            <w:pPr>
              <w:spacing w:before="100" w:beforeAutospacing="1"/>
              <w:rPr>
                <w:color w:val="000000" w:themeColor="text1"/>
              </w:rPr>
            </w:pPr>
            <w:r w:rsidRPr="001B3C29">
              <w:rPr>
                <w:color w:val="000000" w:themeColor="text1"/>
              </w:rPr>
              <w:t xml:space="preserve">Necessary client configuration </w:t>
            </w:r>
            <w:r>
              <w:rPr>
                <w:color w:val="000000" w:themeColor="text1"/>
              </w:rPr>
              <w:t xml:space="preserve">scripts </w:t>
            </w:r>
            <w:r w:rsidRPr="001B3C29">
              <w:rPr>
                <w:color w:val="000000" w:themeColor="text1"/>
              </w:rPr>
              <w:t>for the kickstart file.</w:t>
            </w:r>
          </w:p>
        </w:tc>
        <w:tc>
          <w:tcPr>
            <w:tcW w:w="2873" w:type="dxa"/>
          </w:tcPr>
          <w:p w14:paraId="117A36B6" w14:textId="40708FAF" w:rsidR="001B3C29" w:rsidRDefault="00007CA6" w:rsidP="0024524C">
            <w:pPr>
              <w:spacing w:before="100" w:beforeAutospacing="1"/>
              <w:rPr>
                <w:b/>
                <w:bCs/>
                <w:color w:val="123869" w:themeColor="accent1"/>
                <w:sz w:val="32"/>
                <w:szCs w:val="32"/>
              </w:rPr>
            </w:pPr>
            <w:r>
              <w:rPr>
                <w:b/>
                <w:bCs/>
                <w:color w:val="123869" w:themeColor="accent1"/>
              </w:rPr>
              <w:t>Some</w:t>
            </w:r>
            <w:r w:rsidR="0024524C">
              <w:rPr>
                <w:b/>
                <w:bCs/>
                <w:color w:val="123869" w:themeColor="accent1"/>
              </w:rPr>
              <w:t xml:space="preserve"> Lines for</w:t>
            </w:r>
            <w:r>
              <w:rPr>
                <w:b/>
                <w:bCs/>
                <w:color w:val="123869" w:themeColor="accent1"/>
              </w:rPr>
              <w:t xml:space="preserve"> LDAP AND </w:t>
            </w:r>
            <w:r w:rsidR="001B3C29" w:rsidRPr="001B3C29">
              <w:rPr>
                <w:b/>
                <w:bCs/>
                <w:color w:val="123869" w:themeColor="accent1"/>
              </w:rPr>
              <w:t>NFS script</w:t>
            </w:r>
            <w:r w:rsidR="0024524C">
              <w:rPr>
                <w:b/>
                <w:bCs/>
                <w:color w:val="123869" w:themeColor="accent1"/>
              </w:rPr>
              <w:t>.</w:t>
            </w:r>
          </w:p>
        </w:tc>
      </w:tr>
    </w:tbl>
    <w:p w14:paraId="27249FF0" w14:textId="2ED3296A" w:rsidR="003660F5" w:rsidRDefault="003660F5" w:rsidP="006120AB">
      <w:pPr>
        <w:spacing w:before="100" w:beforeAutospacing="1"/>
        <w:rPr>
          <w:b/>
          <w:bCs/>
          <w:color w:val="123869" w:themeColor="accent1"/>
          <w:sz w:val="32"/>
          <w:szCs w:val="32"/>
        </w:rPr>
      </w:pPr>
    </w:p>
    <w:p w14:paraId="450A88B9" w14:textId="598ECFC9" w:rsidR="00BB7C4F" w:rsidRDefault="00BB7C4F" w:rsidP="006120AB">
      <w:pPr>
        <w:spacing w:before="100" w:beforeAutospacing="1"/>
        <w:rPr>
          <w:b/>
          <w:bCs/>
          <w:color w:val="123869" w:themeColor="accent1"/>
          <w:sz w:val="32"/>
          <w:szCs w:val="32"/>
        </w:rPr>
      </w:pPr>
      <w:r>
        <w:rPr>
          <w:b/>
          <w:bCs/>
          <w:color w:val="123869" w:themeColor="accent1"/>
          <w:sz w:val="32"/>
          <w:szCs w:val="32"/>
        </w:rPr>
        <w:t>Conclusion</w:t>
      </w:r>
    </w:p>
    <w:p w14:paraId="25B60379" w14:textId="06FECB8D" w:rsidR="005B0C9D" w:rsidRPr="003A798E" w:rsidRDefault="001373C0" w:rsidP="0024524C">
      <w:pPr>
        <w:spacing w:before="100" w:beforeAutospacing="1" w:line="480" w:lineRule="auto"/>
      </w:pPr>
      <w:r w:rsidRPr="00070642">
        <w:t>To summarize, manually installing and configuring servers takes time, is expensive, and is difficult to debug and maintain. After configuring once and running as many times as necessary, an automated server can speed up the installation and configuration process. We have completed the automated installation and configuration of an NFS server and an LDAP server in CentOS7 to be used i</w:t>
      </w:r>
      <w:r w:rsidR="00070642" w:rsidRPr="00070642">
        <w:t>n building</w:t>
      </w:r>
      <w:r w:rsidRPr="00070642">
        <w:t xml:space="preserve"> a distributed system. The OS itself is also </w:t>
      </w:r>
      <w:r w:rsidRPr="00070642">
        <w:rPr>
          <w:rFonts w:eastAsia="Times New Roman" w:cs="Times New Roman"/>
        </w:rPr>
        <w:t xml:space="preserve">installed automatically using a Kickstart file. </w:t>
      </w:r>
      <w:r w:rsidR="00070642" w:rsidRPr="00070642">
        <w:rPr>
          <w:rFonts w:eastAsia="Times New Roman" w:cs="Times New Roman"/>
        </w:rPr>
        <w:t>In addition, w</w:t>
      </w:r>
      <w:r w:rsidRPr="00070642">
        <w:rPr>
          <w:rFonts w:eastAsia="Times New Roman" w:cs="Times New Roman"/>
        </w:rPr>
        <w:t xml:space="preserve">e </w:t>
      </w:r>
      <w:r w:rsidR="00070642" w:rsidRPr="00070642">
        <w:rPr>
          <w:rFonts w:eastAsia="Times New Roman" w:cs="Times New Roman"/>
        </w:rPr>
        <w:t>successfully</w:t>
      </w:r>
      <w:r w:rsidRPr="00070642">
        <w:rPr>
          <w:rFonts w:eastAsia="Times New Roman" w:cs="Times New Roman"/>
        </w:rPr>
        <w:t xml:space="preserve"> </w:t>
      </w:r>
      <w:r w:rsidR="00070642" w:rsidRPr="00070642">
        <w:rPr>
          <w:rFonts w:eastAsia="Times New Roman" w:cs="Times New Roman"/>
        </w:rPr>
        <w:t>assembled</w:t>
      </w:r>
      <w:r w:rsidRPr="00070642">
        <w:rPr>
          <w:rFonts w:eastAsia="Times New Roman" w:cs="Times New Roman"/>
        </w:rPr>
        <w:t xml:space="preserve"> four virtual machines on a distributed system using network authentication and shared network file systems. </w:t>
      </w:r>
      <w:r w:rsidR="00070642" w:rsidRPr="00070642">
        <w:rPr>
          <w:rFonts w:eastAsia="Times New Roman" w:cs="Times New Roman"/>
        </w:rPr>
        <w:t>Because they are linked, users can log in to any Client VM with the same username and password and access the same home directory regardless of which client VM they log in to. Everything has been thoroughly tested and found to be error-free. These scripts, if used in the future, will save the company both time and money.</w:t>
      </w:r>
    </w:p>
    <w:sectPr w:rsidR="005B0C9D" w:rsidRPr="003A798E" w:rsidSect="00A24793">
      <w:footerReference w:type="even" r:id="rId9"/>
      <w:footerReference w:type="default" r:id="rId10"/>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7153" w14:textId="77777777" w:rsidR="00EE1B51" w:rsidRDefault="00EE1B51" w:rsidP="001205A1">
      <w:r>
        <w:separator/>
      </w:r>
    </w:p>
  </w:endnote>
  <w:endnote w:type="continuationSeparator" w:id="0">
    <w:p w14:paraId="2155CD11" w14:textId="77777777" w:rsidR="00EE1B51" w:rsidRDefault="00EE1B5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E0127B4"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D5CCE93"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299FA5B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p w14:paraId="299449A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2E59D" w14:textId="77777777" w:rsidR="00EE1B51" w:rsidRDefault="00EE1B51" w:rsidP="001205A1">
      <w:r>
        <w:separator/>
      </w:r>
    </w:p>
  </w:footnote>
  <w:footnote w:type="continuationSeparator" w:id="0">
    <w:p w14:paraId="09885261" w14:textId="77777777" w:rsidR="00EE1B51" w:rsidRDefault="00EE1B5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7D30"/>
    <w:multiLevelType w:val="multilevel"/>
    <w:tmpl w:val="EEC0FB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9A6FB1"/>
    <w:multiLevelType w:val="multilevel"/>
    <w:tmpl w:val="68D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9533E"/>
    <w:multiLevelType w:val="hybridMultilevel"/>
    <w:tmpl w:val="05A00F1E"/>
    <w:lvl w:ilvl="0" w:tplc="92A06932">
      <w:start w:val="1"/>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82C1E"/>
    <w:multiLevelType w:val="hybridMultilevel"/>
    <w:tmpl w:val="918E5752"/>
    <w:lvl w:ilvl="0" w:tplc="A5C28A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991876"/>
    <w:multiLevelType w:val="hybridMultilevel"/>
    <w:tmpl w:val="9D8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E43D0"/>
    <w:multiLevelType w:val="multilevel"/>
    <w:tmpl w:val="707C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F5EB4"/>
    <w:multiLevelType w:val="hybridMultilevel"/>
    <w:tmpl w:val="AC70B0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553C7B"/>
    <w:multiLevelType w:val="hybridMultilevel"/>
    <w:tmpl w:val="AC70B09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942048">
    <w:abstractNumId w:val="5"/>
  </w:num>
  <w:num w:numId="2" w16cid:durableId="898974180">
    <w:abstractNumId w:val="1"/>
  </w:num>
  <w:num w:numId="3" w16cid:durableId="181012435">
    <w:abstractNumId w:val="6"/>
  </w:num>
  <w:num w:numId="4" w16cid:durableId="89132964">
    <w:abstractNumId w:val="7"/>
  </w:num>
  <w:num w:numId="5" w16cid:durableId="332950175">
    <w:abstractNumId w:val="3"/>
  </w:num>
  <w:num w:numId="6" w16cid:durableId="1451586179">
    <w:abstractNumId w:val="4"/>
  </w:num>
  <w:num w:numId="7" w16cid:durableId="1466855367">
    <w:abstractNumId w:val="0"/>
  </w:num>
  <w:num w:numId="8" w16cid:durableId="210506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C9D"/>
    <w:rsid w:val="00007CA6"/>
    <w:rsid w:val="00070642"/>
    <w:rsid w:val="000A32E3"/>
    <w:rsid w:val="000C4ED1"/>
    <w:rsid w:val="000F0AD6"/>
    <w:rsid w:val="001205A1"/>
    <w:rsid w:val="001373C0"/>
    <w:rsid w:val="00142538"/>
    <w:rsid w:val="00154CB9"/>
    <w:rsid w:val="00154D3B"/>
    <w:rsid w:val="001B3C29"/>
    <w:rsid w:val="0021642E"/>
    <w:rsid w:val="0024524C"/>
    <w:rsid w:val="00270708"/>
    <w:rsid w:val="002877E8"/>
    <w:rsid w:val="002A5AF9"/>
    <w:rsid w:val="002E7C4E"/>
    <w:rsid w:val="0031055C"/>
    <w:rsid w:val="00353A91"/>
    <w:rsid w:val="003660F5"/>
    <w:rsid w:val="00371EE1"/>
    <w:rsid w:val="003A17AC"/>
    <w:rsid w:val="003A798E"/>
    <w:rsid w:val="003B1CCA"/>
    <w:rsid w:val="00425A99"/>
    <w:rsid w:val="004524F5"/>
    <w:rsid w:val="00502C11"/>
    <w:rsid w:val="005A698F"/>
    <w:rsid w:val="005B0C9D"/>
    <w:rsid w:val="005B185F"/>
    <w:rsid w:val="005D1CF1"/>
    <w:rsid w:val="005E6B25"/>
    <w:rsid w:val="005F4F46"/>
    <w:rsid w:val="00605EDE"/>
    <w:rsid w:val="006120AB"/>
    <w:rsid w:val="00686835"/>
    <w:rsid w:val="006C60E6"/>
    <w:rsid w:val="006F508F"/>
    <w:rsid w:val="00703E53"/>
    <w:rsid w:val="00716A0A"/>
    <w:rsid w:val="00761F16"/>
    <w:rsid w:val="007B0740"/>
    <w:rsid w:val="007C1700"/>
    <w:rsid w:val="007C1BAB"/>
    <w:rsid w:val="007D4CC9"/>
    <w:rsid w:val="00890EA6"/>
    <w:rsid w:val="00911AF1"/>
    <w:rsid w:val="00941ED0"/>
    <w:rsid w:val="00995992"/>
    <w:rsid w:val="009B158C"/>
    <w:rsid w:val="009C507E"/>
    <w:rsid w:val="009C6907"/>
    <w:rsid w:val="00A0256E"/>
    <w:rsid w:val="00A15CF7"/>
    <w:rsid w:val="00A24793"/>
    <w:rsid w:val="00A62C53"/>
    <w:rsid w:val="00A81248"/>
    <w:rsid w:val="00AD4E73"/>
    <w:rsid w:val="00AF4277"/>
    <w:rsid w:val="00B20F29"/>
    <w:rsid w:val="00BA1AD9"/>
    <w:rsid w:val="00BA7965"/>
    <w:rsid w:val="00BB7C4F"/>
    <w:rsid w:val="00BD1F59"/>
    <w:rsid w:val="00BD5DC0"/>
    <w:rsid w:val="00C222FF"/>
    <w:rsid w:val="00C325F7"/>
    <w:rsid w:val="00C66528"/>
    <w:rsid w:val="00C915F0"/>
    <w:rsid w:val="00CC1069"/>
    <w:rsid w:val="00D70F30"/>
    <w:rsid w:val="00DA41EE"/>
    <w:rsid w:val="00DB45A7"/>
    <w:rsid w:val="00DD1610"/>
    <w:rsid w:val="00EE1B51"/>
    <w:rsid w:val="00EF50A2"/>
    <w:rsid w:val="00F02005"/>
    <w:rsid w:val="00F13861"/>
    <w:rsid w:val="00F46927"/>
    <w:rsid w:val="00FA427B"/>
    <w:rsid w:val="00FB65B8"/>
    <w:rsid w:val="00FC49AE"/>
    <w:rsid w:val="00FC5504"/>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620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B0C9D"/>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Spacing">
    <w:name w:val="No Spacing"/>
    <w:link w:val="NoSpacingChar"/>
    <w:uiPriority w:val="1"/>
    <w:qFormat/>
    <w:rsid w:val="005B0C9D"/>
    <w:rPr>
      <w:rFonts w:eastAsiaTheme="minorEastAsia"/>
      <w:sz w:val="22"/>
      <w:szCs w:val="22"/>
    </w:rPr>
  </w:style>
  <w:style w:type="character" w:customStyle="1" w:styleId="NoSpacingChar">
    <w:name w:val="No Spacing Char"/>
    <w:basedOn w:val="DefaultParagraphFont"/>
    <w:link w:val="NoSpacing"/>
    <w:uiPriority w:val="1"/>
    <w:rsid w:val="005B0C9D"/>
    <w:rPr>
      <w:rFonts w:eastAsiaTheme="minorEastAsia"/>
      <w:sz w:val="22"/>
      <w:szCs w:val="22"/>
    </w:rPr>
  </w:style>
  <w:style w:type="character" w:styleId="Strong">
    <w:name w:val="Strong"/>
    <w:basedOn w:val="DefaultParagraphFont"/>
    <w:uiPriority w:val="22"/>
    <w:qFormat/>
    <w:rsid w:val="005B185F"/>
    <w:rPr>
      <w:b/>
      <w:bCs/>
    </w:rPr>
  </w:style>
  <w:style w:type="paragraph" w:styleId="ListParagraph">
    <w:name w:val="List Paragraph"/>
    <w:basedOn w:val="Normal"/>
    <w:uiPriority w:val="34"/>
    <w:qFormat/>
    <w:rsid w:val="00BB7C4F"/>
    <w:pPr>
      <w:ind w:left="720"/>
      <w:contextualSpacing/>
    </w:pPr>
  </w:style>
  <w:style w:type="character" w:styleId="Hyperlink">
    <w:name w:val="Hyperlink"/>
    <w:basedOn w:val="DefaultParagraphFont"/>
    <w:uiPriority w:val="99"/>
    <w:unhideWhenUsed/>
    <w:rsid w:val="00DB45A7"/>
    <w:rPr>
      <w:color w:val="0000FF"/>
      <w:u w:val="single"/>
    </w:rPr>
  </w:style>
  <w:style w:type="character" w:styleId="UnresolvedMention">
    <w:name w:val="Unresolved Mention"/>
    <w:basedOn w:val="DefaultParagraphFont"/>
    <w:uiPriority w:val="99"/>
    <w:semiHidden/>
    <w:unhideWhenUsed/>
    <w:rsid w:val="00DB4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52433">
      <w:bodyDiv w:val="1"/>
      <w:marLeft w:val="0"/>
      <w:marRight w:val="0"/>
      <w:marTop w:val="0"/>
      <w:marBottom w:val="0"/>
      <w:divBdr>
        <w:top w:val="none" w:sz="0" w:space="0" w:color="auto"/>
        <w:left w:val="none" w:sz="0" w:space="0" w:color="auto"/>
        <w:bottom w:val="none" w:sz="0" w:space="0" w:color="auto"/>
        <w:right w:val="none" w:sz="0" w:space="0" w:color="auto"/>
      </w:divBdr>
    </w:div>
    <w:div w:id="477841155">
      <w:bodyDiv w:val="1"/>
      <w:marLeft w:val="0"/>
      <w:marRight w:val="0"/>
      <w:marTop w:val="0"/>
      <w:marBottom w:val="0"/>
      <w:divBdr>
        <w:top w:val="none" w:sz="0" w:space="0" w:color="auto"/>
        <w:left w:val="none" w:sz="0" w:space="0" w:color="auto"/>
        <w:bottom w:val="none" w:sz="0" w:space="0" w:color="auto"/>
        <w:right w:val="none" w:sz="0" w:space="0" w:color="auto"/>
      </w:divBdr>
    </w:div>
    <w:div w:id="508833538">
      <w:bodyDiv w:val="1"/>
      <w:marLeft w:val="0"/>
      <w:marRight w:val="0"/>
      <w:marTop w:val="0"/>
      <w:marBottom w:val="0"/>
      <w:divBdr>
        <w:top w:val="none" w:sz="0" w:space="0" w:color="auto"/>
        <w:left w:val="none" w:sz="0" w:space="0" w:color="auto"/>
        <w:bottom w:val="none" w:sz="0" w:space="0" w:color="auto"/>
        <w:right w:val="none" w:sz="0" w:space="0" w:color="auto"/>
      </w:divBdr>
    </w:div>
    <w:div w:id="536429820">
      <w:bodyDiv w:val="1"/>
      <w:marLeft w:val="0"/>
      <w:marRight w:val="0"/>
      <w:marTop w:val="0"/>
      <w:marBottom w:val="0"/>
      <w:divBdr>
        <w:top w:val="none" w:sz="0" w:space="0" w:color="auto"/>
        <w:left w:val="none" w:sz="0" w:space="0" w:color="auto"/>
        <w:bottom w:val="none" w:sz="0" w:space="0" w:color="auto"/>
        <w:right w:val="none" w:sz="0" w:space="0" w:color="auto"/>
      </w:divBdr>
    </w:div>
    <w:div w:id="1473134016">
      <w:bodyDiv w:val="1"/>
      <w:marLeft w:val="0"/>
      <w:marRight w:val="0"/>
      <w:marTop w:val="0"/>
      <w:marBottom w:val="0"/>
      <w:divBdr>
        <w:top w:val="none" w:sz="0" w:space="0" w:color="auto"/>
        <w:left w:val="none" w:sz="0" w:space="0" w:color="auto"/>
        <w:bottom w:val="none" w:sz="0" w:space="0" w:color="auto"/>
        <w:right w:val="none" w:sz="0" w:space="0" w:color="auto"/>
      </w:divBdr>
    </w:div>
    <w:div w:id="1861699744">
      <w:bodyDiv w:val="1"/>
      <w:marLeft w:val="0"/>
      <w:marRight w:val="0"/>
      <w:marTop w:val="0"/>
      <w:marBottom w:val="0"/>
      <w:divBdr>
        <w:top w:val="none" w:sz="0" w:space="0" w:color="auto"/>
        <w:left w:val="none" w:sz="0" w:space="0" w:color="auto"/>
        <w:bottom w:val="none" w:sz="0" w:space="0" w:color="auto"/>
        <w:right w:val="none" w:sz="0" w:space="0" w:color="auto"/>
      </w:divBdr>
    </w:div>
    <w:div w:id="1954822878">
      <w:bodyDiv w:val="1"/>
      <w:marLeft w:val="0"/>
      <w:marRight w:val="0"/>
      <w:marTop w:val="0"/>
      <w:marBottom w:val="0"/>
      <w:divBdr>
        <w:top w:val="none" w:sz="0" w:space="0" w:color="auto"/>
        <w:left w:val="none" w:sz="0" w:space="0" w:color="auto"/>
        <w:bottom w:val="none" w:sz="0" w:space="0" w:color="auto"/>
        <w:right w:val="none" w:sz="0" w:space="0" w:color="auto"/>
      </w:divBdr>
    </w:div>
    <w:div w:id="2042246053">
      <w:bodyDiv w:val="1"/>
      <w:marLeft w:val="0"/>
      <w:marRight w:val="0"/>
      <w:marTop w:val="0"/>
      <w:marBottom w:val="0"/>
      <w:divBdr>
        <w:top w:val="none" w:sz="0" w:space="0" w:color="auto"/>
        <w:left w:val="none" w:sz="0" w:space="0" w:color="auto"/>
        <w:bottom w:val="none" w:sz="0" w:space="0" w:color="auto"/>
        <w:right w:val="none" w:sz="0" w:space="0" w:color="auto"/>
      </w:divBdr>
    </w:div>
    <w:div w:id="204416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aw.githubusercontent.com/KhatriSujata/Project2_LDAP_NFS/main/a2.tar.bz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ju\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8</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NETWORK AUTHENTICATION</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AUTHENTICATION</dc:title>
  <dc:subject/>
  <dc:creator/>
  <cp:keywords/>
  <dc:description/>
  <cp:lastModifiedBy/>
  <cp:revision>1</cp:revision>
  <dcterms:created xsi:type="dcterms:W3CDTF">2022-10-20T15:22:00Z</dcterms:created>
  <dcterms:modified xsi:type="dcterms:W3CDTF">2022-11-10T01:12:00Z</dcterms:modified>
</cp:coreProperties>
</file>